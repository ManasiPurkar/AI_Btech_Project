
<file path=[Content_Types].xml><?xml version="1.0" encoding="utf-8"?>
<Types xmlns="http://schemas.openxmlformats.org/package/2006/content-types">
  <Default Extension="bin" ContentType="application/vnd.ms-word.attachedToolbar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F471A3" w14:textId="79C7C9A3" w:rsidR="00B177EC" w:rsidRDefault="00B177EC" w:rsidP="00B177EC">
      <w:pPr>
        <w:pStyle w:val="papertitle"/>
        <w:spacing w:before="100" w:beforeAutospacing="1" w:after="100" w:afterAutospacing="1"/>
        <w:rPr>
          <w:b/>
          <w:bCs/>
          <w:kern w:val="48"/>
          <w:sz w:val="32"/>
          <w:szCs w:val="32"/>
        </w:rPr>
      </w:pPr>
      <w:r w:rsidRPr="00FD7FAB">
        <w:rPr>
          <w:b/>
          <w:bCs/>
          <w:kern w:val="48"/>
          <w:sz w:val="32"/>
          <w:szCs w:val="32"/>
        </w:rPr>
        <w:t>Recommendation System for Workers &amp; Customers for Informal Jobs</w:t>
      </w:r>
    </w:p>
    <w:p w14:paraId="2F97A17E" w14:textId="141CD1B1" w:rsidR="00AD6F25" w:rsidRPr="00B177EC" w:rsidRDefault="00B177EC" w:rsidP="00B177EC">
      <w:pPr>
        <w:pStyle w:val="Els-Author"/>
      </w:pPr>
      <w:r w:rsidRPr="00B177EC">
        <w:t>Man</w:t>
      </w:r>
      <w:r w:rsidR="00211E6F">
        <w:t>a</w:t>
      </w:r>
      <w:r w:rsidRPr="00B177EC">
        <w:t>si Purkar</w:t>
      </w:r>
      <w:r w:rsidRPr="00B177EC">
        <w:rPr>
          <w:vertAlign w:val="superscript"/>
        </w:rPr>
        <w:t>a,</w:t>
      </w:r>
      <w:r w:rsidRPr="00B177EC">
        <w:t>*, Omkar Joshi</w:t>
      </w:r>
      <w:r w:rsidRPr="00B177EC">
        <w:rPr>
          <w:vertAlign w:val="superscript"/>
        </w:rPr>
        <w:t>a</w:t>
      </w:r>
      <w:r w:rsidRPr="00B177EC">
        <w:t>, Abhishek Salape</w:t>
      </w:r>
      <w:r w:rsidRPr="00B177EC">
        <w:rPr>
          <w:vertAlign w:val="superscript"/>
        </w:rPr>
        <w:t>a</w:t>
      </w:r>
      <w:r w:rsidRPr="00B177EC">
        <w:t>, Ankush Patil</w:t>
      </w:r>
      <w:r w:rsidRPr="00B177EC">
        <w:rPr>
          <w:vertAlign w:val="superscript"/>
        </w:rPr>
        <w:t>a</w:t>
      </w:r>
      <w:r w:rsidRPr="00B177EC">
        <w:t>, Varad Kulkarni</w:t>
      </w:r>
      <w:r w:rsidRPr="00B177EC">
        <w:rPr>
          <w:vertAlign w:val="superscript"/>
        </w:rPr>
        <w:t>a</w:t>
      </w:r>
      <w:r w:rsidRPr="00B177EC">
        <w:t xml:space="preserve">, </w:t>
      </w:r>
      <w:r>
        <w:t xml:space="preserve">                      </w:t>
      </w:r>
      <w:r w:rsidRPr="00B177EC">
        <w:t>Dr. Pravin</w:t>
      </w:r>
      <w:r>
        <w:t xml:space="preserve"> </w:t>
      </w:r>
      <w:r w:rsidRPr="00B177EC">
        <w:t>Futane</w:t>
      </w:r>
      <w:r w:rsidRPr="00B177EC">
        <w:rPr>
          <w:vertAlign w:val="superscript"/>
        </w:rPr>
        <w:t>b</w:t>
      </w:r>
    </w:p>
    <w:p w14:paraId="1836881F" w14:textId="73DBF688" w:rsidR="00B177EC" w:rsidRDefault="00B177EC" w:rsidP="00B177EC">
      <w:pPr>
        <w:pStyle w:val="Els-Affiliation"/>
        <w:rPr>
          <w:lang w:eastAsia="zh-CN"/>
        </w:rPr>
      </w:pPr>
      <w:r>
        <w:rPr>
          <w:lang w:eastAsia="zh-CN"/>
        </w:rPr>
        <w:t>aUndergraduate Student, Vishwakarma Institute of Information Technology, Pune, Maharashtra, India.</w:t>
      </w:r>
    </w:p>
    <w:p w14:paraId="199FB8FD" w14:textId="413D9A3C" w:rsidR="003312B7" w:rsidRPr="00A6350D" w:rsidRDefault="00B177EC" w:rsidP="00B177EC">
      <w:pPr>
        <w:pStyle w:val="Els-Affiliation"/>
        <w:rPr>
          <w:lang w:eastAsia="zh-CN"/>
        </w:rPr>
      </w:pPr>
      <w:r>
        <w:rPr>
          <w:lang w:eastAsia="zh-CN"/>
        </w:rPr>
        <w:t>bProfessor, Vishwakarma Institute of Information Technology, Pune, Maharashtra, India.</w:t>
      </w:r>
      <w:r w:rsidR="009C6F37" w:rsidRPr="00A6350D">
        <w:rPr>
          <w:lang w:eastAsia="zh-CN"/>
        </w:rPr>
        <w:br/>
      </w:r>
    </w:p>
    <w:p w14:paraId="49E18AF4" w14:textId="0860C557" w:rsidR="00B177EC" w:rsidRPr="00A705D9" w:rsidRDefault="002C28BD" w:rsidP="00A705D9">
      <w:pPr>
        <w:pStyle w:val="Els-body-text"/>
        <w:ind w:firstLine="0"/>
        <w:rPr>
          <w:lang w:val="en-GB"/>
        </w:rPr>
      </w:pPr>
      <w:r>
        <w:rPr>
          <w:lang w:val="en-GB"/>
        </w:rPr>
        <w:t xml:space="preserve">Abstract: </w:t>
      </w:r>
      <w:r w:rsidR="00B177EC" w:rsidRPr="0040464E">
        <w:rPr>
          <w:b/>
          <w:bCs/>
          <w:szCs w:val="16"/>
        </w:rPr>
        <w:t>Recommender systems are software applications that provide or suggest items to users. These systems use filtering techniques to provide recommendations.</w:t>
      </w:r>
      <w:r w:rsidR="00B177EC">
        <w:rPr>
          <w:b/>
          <w:bCs/>
          <w:szCs w:val="16"/>
        </w:rPr>
        <w:t xml:space="preserve"> </w:t>
      </w:r>
      <w:r w:rsidR="00B177EC" w:rsidRPr="0040464E">
        <w:rPr>
          <w:b/>
          <w:bCs/>
          <w:szCs w:val="16"/>
        </w:rPr>
        <w:t>The Purpose of this recommendation system was to provide services to small or part-time workers. It has been observed by the team that recommendation systems that are studied have not focused on small workers like electricians and carpenters but the corporate people. Recent trends in technology have made us dependent on technology too much itself. To cope up with the problems of urbanization and employment trends in this ever-changing world, a well-suited system for corporate workers as well as skilled laborers should coexist. This model is designed to help recruiters to hire employees based solely on work type and rating. A Recruiter can hire a person for a specific task or time frame dependent on what type of employee he/she is expecting. It is designed in such a way that it will help to reduce the gap between both of them leading to a hassle-free experience for an employer as well as an employee. The content-based technique is adopted as it is used to know the content of both user and item. A Manually generated dataset is used by taking the reference of the standard dataset of the formal employees present on the Kaggle website. This system is based on the Vector Space Model and TF-IDF vectorizer. A literature survey of several research papers in the same domain was conducted. The recommendation system has been implemented in the python programming language. The results obtained were quite accurate which helps to recommend jobs to workers and workers to customers in the required work field.</w:t>
      </w:r>
    </w:p>
    <w:p w14:paraId="6C9C80F0" w14:textId="65B99E2E" w:rsidR="00B177EC" w:rsidRDefault="00B177EC" w:rsidP="00B177EC">
      <w:pPr>
        <w:pStyle w:val="Abstract"/>
        <w:pBdr>
          <w:bottom w:val="single" w:sz="12" w:space="1" w:color="auto"/>
        </w:pBdr>
        <w:rPr>
          <w:i/>
          <w:iCs/>
          <w:sz w:val="16"/>
          <w:szCs w:val="16"/>
        </w:rPr>
      </w:pPr>
      <w:r w:rsidRPr="0040464E">
        <w:rPr>
          <w:i/>
          <w:iCs/>
          <w:sz w:val="16"/>
          <w:szCs w:val="16"/>
        </w:rPr>
        <w:t>Keywords—Recommender System, Content-Based Filtering, Job Recommendation, Machine Learning, Python.</w:t>
      </w:r>
    </w:p>
    <w:p w14:paraId="1CF63BA1" w14:textId="77777777" w:rsidR="009864CE" w:rsidRPr="009864CE" w:rsidRDefault="009864CE" w:rsidP="00B177EC">
      <w:pPr>
        <w:pStyle w:val="Abstract"/>
        <w:pBdr>
          <w:bottom w:val="single" w:sz="12" w:space="1" w:color="auto"/>
        </w:pBdr>
        <w:rPr>
          <w:i/>
          <w:iCs/>
          <w:sz w:val="2"/>
          <w:szCs w:val="2"/>
        </w:rPr>
      </w:pPr>
    </w:p>
    <w:p w14:paraId="333EDA42" w14:textId="2D5A5F10" w:rsidR="009864CE" w:rsidRPr="00A6350D" w:rsidRDefault="009864CE" w:rsidP="009864CE">
      <w:pPr>
        <w:pStyle w:val="Els-body-text"/>
        <w:ind w:firstLine="0"/>
        <w:sectPr w:rsidR="009864CE" w:rsidRPr="00A6350D" w:rsidSect="00D34C2E">
          <w:headerReference w:type="even" r:id="rId9"/>
          <w:headerReference w:type="default" r:id="rId10"/>
          <w:footerReference w:type="even" r:id="rId11"/>
          <w:footerReference w:type="default" r:id="rId12"/>
          <w:headerReference w:type="first" r:id="rId13"/>
          <w:footerReference w:type="first" r:id="rId14"/>
          <w:footnotePr>
            <w:numFmt w:val="chicago"/>
          </w:footnotePr>
          <w:type w:val="continuous"/>
          <w:pgSz w:w="11907" w:h="15876" w:code="161"/>
          <w:pgMar w:top="77" w:right="947" w:bottom="879" w:left="1038" w:header="714" w:footer="720" w:gutter="0"/>
          <w:cols w:space="720"/>
          <w:docGrid w:linePitch="360"/>
        </w:sectPr>
      </w:pPr>
    </w:p>
    <w:p w14:paraId="73B496B5" w14:textId="77777777" w:rsidR="00B177EC" w:rsidRDefault="00B177EC" w:rsidP="00B177EC">
      <w:pPr>
        <w:jc w:val="both"/>
        <w:rPr>
          <w:b/>
          <w:bCs/>
          <w:sz w:val="19"/>
          <w:szCs w:val="19"/>
        </w:rPr>
      </w:pPr>
      <w:r>
        <w:rPr>
          <w:b/>
          <w:bCs/>
          <w:sz w:val="19"/>
          <w:szCs w:val="19"/>
        </w:rPr>
        <w:t xml:space="preserve">1. </w:t>
      </w:r>
      <w:r w:rsidRPr="0043251E">
        <w:rPr>
          <w:b/>
          <w:bCs/>
          <w:sz w:val="19"/>
          <w:szCs w:val="19"/>
        </w:rPr>
        <w:t xml:space="preserve">Introduction </w:t>
      </w:r>
    </w:p>
    <w:p w14:paraId="379D4508" w14:textId="606F5EB8" w:rsidR="00B177EC" w:rsidRPr="00741AA2" w:rsidRDefault="00B177EC" w:rsidP="00B177EC">
      <w:pPr>
        <w:jc w:val="both"/>
        <w:rPr>
          <w:szCs w:val="16"/>
        </w:rPr>
      </w:pPr>
      <w:r w:rsidRPr="00741AA2">
        <w:rPr>
          <w:szCs w:val="16"/>
        </w:rPr>
        <w:t xml:space="preserve">         The recommender systems are being used in every possible system for example, </w:t>
      </w:r>
      <w:r w:rsidR="00290E9B">
        <w:rPr>
          <w:szCs w:val="16"/>
        </w:rPr>
        <w:t>movie</w:t>
      </w:r>
      <w:r w:rsidRPr="00741AA2">
        <w:rPr>
          <w:szCs w:val="16"/>
        </w:rPr>
        <w:t xml:space="preserve"> recommendation, book recommendation, etc. However, the different types of recommendations may provide according to the domain of its use. Job Recommendation will provide job to the workers like painter, repairer, carpenter, etc. satisfy the need of the customer.</w:t>
      </w:r>
    </w:p>
    <w:p w14:paraId="276E05EB" w14:textId="28C3BE2C" w:rsidR="00B177EC" w:rsidRDefault="00B177EC" w:rsidP="00B177EC">
      <w:pPr>
        <w:jc w:val="both"/>
        <w:rPr>
          <w:noProof/>
          <w:sz w:val="15"/>
          <w:szCs w:val="15"/>
          <w:lang w:bidi="mr-IN"/>
        </w:rPr>
      </w:pPr>
      <w:r w:rsidRPr="00741AA2">
        <w:rPr>
          <w:szCs w:val="16"/>
        </w:rPr>
        <w:t xml:space="preserve">  </w:t>
      </w:r>
      <w:r>
        <w:rPr>
          <w:szCs w:val="16"/>
        </w:rPr>
        <w:t xml:space="preserve">     </w:t>
      </w:r>
      <w:r w:rsidRPr="00741AA2">
        <w:rPr>
          <w:szCs w:val="16"/>
        </w:rPr>
        <w:t xml:space="preserve">  </w:t>
      </w:r>
      <w:r>
        <w:rPr>
          <w:szCs w:val="16"/>
        </w:rPr>
        <w:t>In job recommendation systems, there are varieties of workers, having different education levels and skills. Based on the worker’s respective background details, each one of them expects to get only those job recommendations that are highly relevant for that particular worker. Our</w:t>
      </w:r>
      <w:r w:rsidR="00547850">
        <w:rPr>
          <w:szCs w:val="16"/>
        </w:rPr>
        <w:t xml:space="preserve"> </w:t>
      </w:r>
      <w:r>
        <w:rPr>
          <w:szCs w:val="16"/>
        </w:rPr>
        <w:t>recommendation system</w:t>
      </w:r>
      <w:r w:rsidR="00290E9B">
        <w:rPr>
          <w:szCs w:val="16"/>
        </w:rPr>
        <w:t xml:space="preserve"> is</w:t>
      </w:r>
      <w:r w:rsidR="00547850">
        <w:rPr>
          <w:szCs w:val="16"/>
        </w:rPr>
        <w:t xml:space="preserve"> designed</w:t>
      </w:r>
      <w:r>
        <w:rPr>
          <w:szCs w:val="16"/>
        </w:rPr>
        <w:t xml:space="preserve"> for jobs by making </w:t>
      </w:r>
      <w:r w:rsidR="00290E9B">
        <w:rPr>
          <w:szCs w:val="16"/>
        </w:rPr>
        <w:t xml:space="preserve">the </w:t>
      </w:r>
      <w:r>
        <w:rPr>
          <w:szCs w:val="16"/>
        </w:rPr>
        <w:t xml:space="preserve">use of ratings and by matching their skills with </w:t>
      </w:r>
      <w:r w:rsidR="00547850">
        <w:rPr>
          <w:szCs w:val="16"/>
        </w:rPr>
        <w:t xml:space="preserve">the </w:t>
      </w:r>
      <w:r>
        <w:rPr>
          <w:szCs w:val="16"/>
        </w:rPr>
        <w:t>required one</w:t>
      </w:r>
      <w:r w:rsidR="00547850">
        <w:rPr>
          <w:szCs w:val="16"/>
        </w:rPr>
        <w:t>s</w:t>
      </w:r>
      <w:r>
        <w:rPr>
          <w:szCs w:val="16"/>
        </w:rPr>
        <w:t xml:space="preserve">. The system may save a lot of time </w:t>
      </w:r>
      <w:r w:rsidR="004D6369">
        <w:rPr>
          <w:szCs w:val="16"/>
        </w:rPr>
        <w:t>for</w:t>
      </w:r>
      <w:r>
        <w:rPr>
          <w:szCs w:val="16"/>
        </w:rPr>
        <w:t xml:space="preserve"> both customers and workers for satisfying their needs. The main aim of this paper is to provide proper knowledge about the structure of the developed system. </w:t>
      </w:r>
    </w:p>
    <w:p w14:paraId="42E5E32F" w14:textId="1663E018" w:rsidR="00B177EC" w:rsidRPr="00741AA2" w:rsidRDefault="00B177EC" w:rsidP="00B177EC">
      <w:pPr>
        <w:jc w:val="both"/>
        <w:rPr>
          <w:szCs w:val="16"/>
        </w:rPr>
      </w:pPr>
      <w:r>
        <w:t xml:space="preserve">      </w:t>
      </w:r>
      <w:r w:rsidR="00A705D9">
        <w:t xml:space="preserve"> </w:t>
      </w:r>
      <w:r>
        <w:rPr>
          <w:szCs w:val="16"/>
        </w:rPr>
        <w:t>By creating an easy job recommendation system where everyone will have a fair chance to access it properly and experiencing the flow. The system requires the details of the worker like name, working area, skills, rating like this and similarly</w:t>
      </w:r>
      <w:r w:rsidR="00547850">
        <w:rPr>
          <w:szCs w:val="16"/>
        </w:rPr>
        <w:t>,</w:t>
      </w:r>
      <w:r>
        <w:rPr>
          <w:szCs w:val="16"/>
        </w:rPr>
        <w:t xml:space="preserve"> for customers which work, skills are required, location, name, etc. In this system</w:t>
      </w:r>
      <w:r w:rsidR="00547850">
        <w:rPr>
          <w:szCs w:val="16"/>
        </w:rPr>
        <w:t>,</w:t>
      </w:r>
      <w:r>
        <w:rPr>
          <w:szCs w:val="16"/>
        </w:rPr>
        <w:t xml:space="preserve"> we used </w:t>
      </w:r>
      <w:r w:rsidR="00547850">
        <w:rPr>
          <w:szCs w:val="16"/>
        </w:rPr>
        <w:t xml:space="preserve">a </w:t>
      </w:r>
      <w:r>
        <w:rPr>
          <w:szCs w:val="16"/>
        </w:rPr>
        <w:t xml:space="preserve">dataset containing all these fields. </w:t>
      </w:r>
    </w:p>
    <w:p w14:paraId="0849619D" w14:textId="2BD3FDB9" w:rsidR="00B177EC" w:rsidRDefault="00B177EC" w:rsidP="00B177EC">
      <w:pPr>
        <w:jc w:val="both"/>
      </w:pPr>
      <w:r>
        <w:t xml:space="preserve">      </w:t>
      </w:r>
      <w:r w:rsidR="00A705D9">
        <w:t xml:space="preserve"> </w:t>
      </w:r>
      <w:r>
        <w:rPr>
          <w:szCs w:val="16"/>
        </w:rPr>
        <w:t xml:space="preserve">Based on the person-job fit premise, our system proposes a framework for job recommendations based on the professional skills of job seekers. Our system automatically extracted the skills from the job seeker profiles using a variety of text processing techniques. Therefore, </w:t>
      </w:r>
      <w:r>
        <w:rPr>
          <w:szCs w:val="16"/>
        </w:rPr>
        <w:t xml:space="preserve">perform the job recommendation using TF-IDF. This system was implemented on two different datasets one for employees (workers) and </w:t>
      </w:r>
      <w:r w:rsidR="00547850">
        <w:rPr>
          <w:szCs w:val="16"/>
        </w:rPr>
        <w:t xml:space="preserve">the </w:t>
      </w:r>
      <w:r>
        <w:rPr>
          <w:szCs w:val="16"/>
        </w:rPr>
        <w:t>other for employers (customers). This system will provide jobs to small workers and also fulfil the need of customers for small jobs at home or workplace</w:t>
      </w:r>
      <w:r>
        <w:t xml:space="preserve">. </w:t>
      </w:r>
    </w:p>
    <w:p w14:paraId="6B029633" w14:textId="34DEE35B" w:rsidR="006A7EE9" w:rsidRPr="009864CE" w:rsidRDefault="00A705D9" w:rsidP="006A7EE9">
      <w:pPr>
        <w:jc w:val="both"/>
        <w:rPr>
          <w:szCs w:val="16"/>
        </w:rPr>
      </w:pPr>
      <w:r>
        <w:rPr>
          <w:szCs w:val="16"/>
        </w:rPr>
        <w:t xml:space="preserve">      </w:t>
      </w:r>
      <w:r w:rsidR="006A7EE9">
        <w:rPr>
          <w:szCs w:val="16"/>
        </w:rPr>
        <w:t>Recommendation system techniques are of different types based on input data provided and required results (B. Patel, P. Desai, &amp; U. Panchal, 2017):</w:t>
      </w:r>
    </w:p>
    <w:p w14:paraId="5D4905BB" w14:textId="77777777" w:rsidR="006A7EE9" w:rsidRPr="00741AA2" w:rsidRDefault="006A7EE9" w:rsidP="006A7EE9">
      <w:pPr>
        <w:jc w:val="both"/>
        <w:rPr>
          <w:szCs w:val="16"/>
        </w:rPr>
      </w:pPr>
      <w:r>
        <w:rPr>
          <w:szCs w:val="16"/>
        </w:rPr>
        <w:t xml:space="preserve">         </w:t>
      </w:r>
      <w:r w:rsidRPr="00741AA2">
        <w:rPr>
          <w:szCs w:val="16"/>
        </w:rPr>
        <w:t>1. Collaborative Recommendation Approach</w:t>
      </w:r>
    </w:p>
    <w:p w14:paraId="556DC3A7" w14:textId="77777777" w:rsidR="006A7EE9" w:rsidRPr="00741AA2" w:rsidRDefault="006A7EE9" w:rsidP="006A7EE9">
      <w:pPr>
        <w:jc w:val="both"/>
        <w:rPr>
          <w:szCs w:val="16"/>
        </w:rPr>
      </w:pPr>
      <w:r>
        <w:rPr>
          <w:szCs w:val="16"/>
        </w:rPr>
        <w:t xml:space="preserve">         </w:t>
      </w:r>
      <w:r w:rsidRPr="00741AA2">
        <w:rPr>
          <w:szCs w:val="16"/>
        </w:rPr>
        <w:t>2. Content-Based Recommendation Approach</w:t>
      </w:r>
    </w:p>
    <w:p w14:paraId="7B2CF7AD" w14:textId="7B97C4AB" w:rsidR="009864CE" w:rsidRDefault="006A7EE9" w:rsidP="006A7EE9">
      <w:pPr>
        <w:jc w:val="both"/>
        <w:rPr>
          <w:szCs w:val="16"/>
        </w:rPr>
      </w:pPr>
      <w:r>
        <w:rPr>
          <w:szCs w:val="16"/>
        </w:rPr>
        <w:t xml:space="preserve">         </w:t>
      </w:r>
      <w:r w:rsidRPr="00741AA2">
        <w:rPr>
          <w:szCs w:val="16"/>
        </w:rPr>
        <w:t>3. Hybrid Recommendation Approach</w:t>
      </w:r>
    </w:p>
    <w:p w14:paraId="018B7394" w14:textId="17E5ED64" w:rsidR="00B177EC" w:rsidRDefault="006A7EE9" w:rsidP="00B177EC">
      <w:pPr>
        <w:pBdr>
          <w:bottom w:val="single" w:sz="12" w:space="1" w:color="auto"/>
        </w:pBdr>
        <w:jc w:val="both"/>
        <w:rPr>
          <w:szCs w:val="16"/>
        </w:rPr>
      </w:pPr>
      <w:r w:rsidRPr="00741AA2">
        <w:rPr>
          <w:szCs w:val="16"/>
        </w:rPr>
        <w:t>In this paper further, section</w:t>
      </w:r>
      <w:r>
        <w:rPr>
          <w:szCs w:val="16"/>
        </w:rPr>
        <w:t xml:space="preserve"> 2</w:t>
      </w:r>
      <w:r w:rsidRPr="00741AA2">
        <w:rPr>
          <w:szCs w:val="16"/>
        </w:rPr>
        <w:t xml:space="preserve"> defines the problem, section</w:t>
      </w:r>
      <w:r>
        <w:rPr>
          <w:szCs w:val="16"/>
        </w:rPr>
        <w:t xml:space="preserve"> 3</w:t>
      </w:r>
      <w:r w:rsidRPr="00741AA2">
        <w:rPr>
          <w:szCs w:val="16"/>
        </w:rPr>
        <w:t xml:space="preserve"> gives the proposed system used for this recommendation system including dataset and other things used, section</w:t>
      </w:r>
      <w:r>
        <w:rPr>
          <w:szCs w:val="16"/>
        </w:rPr>
        <w:t xml:space="preserve"> 4</w:t>
      </w:r>
      <w:r w:rsidRPr="00741AA2">
        <w:rPr>
          <w:szCs w:val="16"/>
        </w:rPr>
        <w:t xml:space="preserve"> gives the literature survey done, section </w:t>
      </w:r>
      <w:r>
        <w:rPr>
          <w:szCs w:val="16"/>
        </w:rPr>
        <w:t>5</w:t>
      </w:r>
      <w:r w:rsidRPr="00741AA2">
        <w:rPr>
          <w:szCs w:val="16"/>
        </w:rPr>
        <w:t xml:space="preserve"> clarifies implementation of this recommendation system, section </w:t>
      </w:r>
      <w:r>
        <w:rPr>
          <w:szCs w:val="16"/>
        </w:rPr>
        <w:t>6</w:t>
      </w:r>
      <w:r w:rsidRPr="00741AA2">
        <w:rPr>
          <w:szCs w:val="16"/>
        </w:rPr>
        <w:t xml:space="preserve"> gives results, section </w:t>
      </w:r>
      <w:r>
        <w:rPr>
          <w:szCs w:val="16"/>
        </w:rPr>
        <w:t>7</w:t>
      </w:r>
      <w:r w:rsidRPr="00741AA2">
        <w:rPr>
          <w:szCs w:val="16"/>
        </w:rPr>
        <w:t xml:space="preserve"> mention conclusion and section </w:t>
      </w:r>
      <w:r>
        <w:rPr>
          <w:szCs w:val="16"/>
        </w:rPr>
        <w:t>8</w:t>
      </w:r>
      <w:r w:rsidRPr="00741AA2">
        <w:rPr>
          <w:szCs w:val="16"/>
        </w:rPr>
        <w:t xml:space="preserve"> talks about the future scope of this recommendation</w:t>
      </w:r>
      <w:r>
        <w:rPr>
          <w:szCs w:val="16"/>
        </w:rPr>
        <w:t xml:space="preserve"> system.</w:t>
      </w:r>
    </w:p>
    <w:p w14:paraId="6AD0CECC" w14:textId="77777777" w:rsidR="006A7EE9" w:rsidRDefault="006A7EE9" w:rsidP="00B177EC">
      <w:pPr>
        <w:pBdr>
          <w:bottom w:val="single" w:sz="12" w:space="1" w:color="auto"/>
        </w:pBdr>
        <w:jc w:val="both"/>
        <w:rPr>
          <w:szCs w:val="16"/>
        </w:rPr>
      </w:pPr>
    </w:p>
    <w:p w14:paraId="69A2716A" w14:textId="77777777" w:rsidR="006A7EE9" w:rsidRDefault="006A7EE9" w:rsidP="00B177EC">
      <w:pPr>
        <w:jc w:val="both"/>
      </w:pPr>
    </w:p>
    <w:p w14:paraId="0531735E" w14:textId="77777777" w:rsidR="006A7EE9" w:rsidRDefault="006A7EE9" w:rsidP="006A7EE9">
      <w:pPr>
        <w:jc w:val="both"/>
        <w:rPr>
          <w:b/>
          <w:bCs/>
          <w:sz w:val="19"/>
          <w:szCs w:val="19"/>
        </w:rPr>
      </w:pPr>
      <w:r>
        <w:rPr>
          <w:b/>
          <w:bCs/>
          <w:sz w:val="19"/>
          <w:szCs w:val="19"/>
        </w:rPr>
        <w:t xml:space="preserve">2. </w:t>
      </w:r>
      <w:r w:rsidRPr="0043251E">
        <w:rPr>
          <w:b/>
          <w:bCs/>
          <w:sz w:val="19"/>
          <w:szCs w:val="19"/>
        </w:rPr>
        <w:t>Problem Definition</w:t>
      </w:r>
    </w:p>
    <w:p w14:paraId="06B04002" w14:textId="77777777" w:rsidR="006A7EE9" w:rsidRPr="00053045" w:rsidRDefault="006A7EE9" w:rsidP="006A7EE9">
      <w:pPr>
        <w:pStyle w:val="BodyText"/>
        <w:ind w:firstLine="289"/>
        <w:contextualSpacing/>
        <w:jc w:val="both"/>
        <w:rPr>
          <w:szCs w:val="16"/>
        </w:rPr>
      </w:pPr>
      <w:r w:rsidRPr="00F37FAE">
        <w:rPr>
          <w:szCs w:val="16"/>
        </w:rPr>
        <w:t>Indeed, even in today’s times of automation/</w:t>
      </w:r>
      <w:r w:rsidRPr="00F37FAE">
        <w:rPr>
          <w:szCs w:val="16"/>
          <w:lang w:val="en-IN"/>
        </w:rPr>
        <w:t xml:space="preserve"> </w:t>
      </w:r>
      <w:r w:rsidRPr="00F37FAE">
        <w:rPr>
          <w:szCs w:val="16"/>
        </w:rPr>
        <w:t>computerization</w:t>
      </w:r>
      <w:r w:rsidRPr="00F37FAE">
        <w:rPr>
          <w:szCs w:val="16"/>
          <w:lang w:val="en-IN"/>
        </w:rPr>
        <w:t>,</w:t>
      </w:r>
      <w:r w:rsidRPr="00F37FAE">
        <w:rPr>
          <w:szCs w:val="16"/>
        </w:rPr>
        <w:t xml:space="preserve"> the greater part of the procedures involved</w:t>
      </w:r>
      <w:r w:rsidRPr="00F37FAE">
        <w:rPr>
          <w:szCs w:val="16"/>
          <w:lang w:val="en-IN"/>
        </w:rPr>
        <w:t xml:space="preserve"> </w:t>
      </w:r>
      <w:r w:rsidRPr="00F37FAE">
        <w:rPr>
          <w:szCs w:val="16"/>
        </w:rPr>
        <w:t>in finding jobs as a small worker is generally manual.</w:t>
      </w:r>
      <w:r w:rsidRPr="00F37FAE">
        <w:rPr>
          <w:szCs w:val="16"/>
          <w:lang w:val="en-IN"/>
        </w:rPr>
        <w:t xml:space="preserve"> </w:t>
      </w:r>
      <w:r w:rsidRPr="00F37FAE">
        <w:rPr>
          <w:szCs w:val="16"/>
        </w:rPr>
        <w:t>Making this procedure completely computerized will not just</w:t>
      </w:r>
      <w:r>
        <w:rPr>
          <w:szCs w:val="16"/>
          <w:lang w:val="en-IN"/>
        </w:rPr>
        <w:t xml:space="preserve"> </w:t>
      </w:r>
      <w:r w:rsidRPr="00F37FAE">
        <w:rPr>
          <w:szCs w:val="16"/>
        </w:rPr>
        <w:t xml:space="preserve">reduce </w:t>
      </w:r>
      <w:r w:rsidRPr="00F37FAE">
        <w:rPr>
          <w:szCs w:val="16"/>
          <w:lang w:val="en-IN"/>
        </w:rPr>
        <w:t xml:space="preserve">the </w:t>
      </w:r>
      <w:r w:rsidRPr="00F37FAE">
        <w:rPr>
          <w:szCs w:val="16"/>
        </w:rPr>
        <w:t>time in determination but will also add clinical</w:t>
      </w:r>
      <w:r>
        <w:rPr>
          <w:szCs w:val="16"/>
          <w:lang w:val="en-IN"/>
        </w:rPr>
        <w:t xml:space="preserve"> </w:t>
      </w:r>
      <w:r w:rsidRPr="00F37FAE">
        <w:rPr>
          <w:szCs w:val="16"/>
        </w:rPr>
        <w:t xml:space="preserve">accuracy to the process. </w:t>
      </w:r>
      <w:r>
        <w:rPr>
          <w:szCs w:val="16"/>
          <w:lang w:val="en-IN"/>
        </w:rPr>
        <w:t xml:space="preserve"> </w:t>
      </w:r>
      <w:r w:rsidRPr="00F37FAE">
        <w:rPr>
          <w:szCs w:val="16"/>
        </w:rPr>
        <w:t xml:space="preserve">This is also done presently but what makes difference is the proficiency with which it is done. </w:t>
      </w:r>
    </w:p>
    <w:p w14:paraId="32944287" w14:textId="77777777" w:rsidR="006A7EE9" w:rsidRPr="00F37FAE" w:rsidRDefault="006A7EE9" w:rsidP="006A7EE9">
      <w:pPr>
        <w:pStyle w:val="BodyText"/>
        <w:spacing w:after="0"/>
        <w:ind w:firstLine="289"/>
        <w:contextualSpacing/>
        <w:jc w:val="both"/>
        <w:rPr>
          <w:szCs w:val="16"/>
          <w:lang w:val="en-IN"/>
        </w:rPr>
      </w:pPr>
      <w:r w:rsidRPr="00F37FAE">
        <w:rPr>
          <w:szCs w:val="16"/>
          <w:lang w:val="en-IN"/>
        </w:rPr>
        <w:lastRenderedPageBreak/>
        <w:t xml:space="preserve">In the current job recommendation systems, they mainly focus on suggesting higher-end jobs such as jobs regarding IT sector, creative jobs such as graphic designer, etc. but none of them is providing service to find </w:t>
      </w:r>
      <w:r>
        <w:rPr>
          <w:szCs w:val="16"/>
          <w:lang w:val="en-IN"/>
        </w:rPr>
        <w:t>small</w:t>
      </w:r>
      <w:r w:rsidRPr="00F37FAE">
        <w:rPr>
          <w:szCs w:val="16"/>
          <w:lang w:val="en-IN"/>
        </w:rPr>
        <w:t xml:space="preserve"> jobs like electrician, painter, etc.</w:t>
      </w:r>
    </w:p>
    <w:p w14:paraId="03620DC0" w14:textId="6484B709" w:rsidR="006A7EE9" w:rsidRDefault="006A7EE9" w:rsidP="006A7EE9">
      <w:pPr>
        <w:pStyle w:val="Els-body-text"/>
        <w:rPr>
          <w:szCs w:val="16"/>
        </w:rPr>
      </w:pPr>
      <w:r w:rsidRPr="00F37FAE">
        <w:rPr>
          <w:szCs w:val="16"/>
          <w:lang w:val="en-IN"/>
        </w:rPr>
        <w:t xml:space="preserve">In </w:t>
      </w:r>
      <w:r w:rsidRPr="00F37FAE">
        <w:rPr>
          <w:szCs w:val="16"/>
        </w:rPr>
        <w:t>today's world</w:t>
      </w:r>
      <w:r w:rsidRPr="00F37FAE">
        <w:rPr>
          <w:szCs w:val="16"/>
          <w:lang w:val="en-IN"/>
        </w:rPr>
        <w:t>,</w:t>
      </w:r>
      <w:r w:rsidRPr="00F37FAE">
        <w:rPr>
          <w:szCs w:val="16"/>
        </w:rPr>
        <w:t xml:space="preserve"> people could not find these workers near their house</w:t>
      </w:r>
      <w:r w:rsidRPr="00F37FAE">
        <w:rPr>
          <w:szCs w:val="16"/>
          <w:lang w:val="en-IN"/>
        </w:rPr>
        <w:t>. Workers</w:t>
      </w:r>
      <w:r w:rsidRPr="00F37FAE">
        <w:rPr>
          <w:szCs w:val="16"/>
        </w:rPr>
        <w:t xml:space="preserve"> </w:t>
      </w:r>
      <w:r w:rsidRPr="00F37FAE">
        <w:rPr>
          <w:szCs w:val="16"/>
          <w:lang w:val="en-IN"/>
        </w:rPr>
        <w:t xml:space="preserve">also </w:t>
      </w:r>
      <w:r w:rsidRPr="00F37FAE">
        <w:rPr>
          <w:szCs w:val="16"/>
        </w:rPr>
        <w:t>can't find their customers,</w:t>
      </w:r>
      <w:r w:rsidRPr="00F37FAE">
        <w:rPr>
          <w:szCs w:val="16"/>
          <w:lang w:val="en-IN"/>
        </w:rPr>
        <w:t xml:space="preserve"> </w:t>
      </w:r>
      <w:r w:rsidRPr="00F37FAE">
        <w:rPr>
          <w:szCs w:val="16"/>
        </w:rPr>
        <w:t>so this project will help both customers and workers to satisfy the</w:t>
      </w:r>
      <w:r>
        <w:rPr>
          <w:szCs w:val="16"/>
        </w:rPr>
        <w:t xml:space="preserve"> need. </w:t>
      </w:r>
    </w:p>
    <w:p w14:paraId="526EBAC5" w14:textId="77777777" w:rsidR="006A7EE9" w:rsidRPr="006A7EE9" w:rsidRDefault="006A7EE9" w:rsidP="006A7EE9">
      <w:pPr>
        <w:pStyle w:val="Els-body-text"/>
        <w:rPr>
          <w:szCs w:val="16"/>
        </w:rPr>
      </w:pPr>
    </w:p>
    <w:p w14:paraId="249804CA" w14:textId="77777777" w:rsidR="006A7EE9" w:rsidRDefault="006A7EE9" w:rsidP="006A7EE9">
      <w:pPr>
        <w:pStyle w:val="Els-1storder-head"/>
        <w:numPr>
          <w:ilvl w:val="0"/>
          <w:numId w:val="0"/>
        </w:numPr>
        <w:spacing w:before="0" w:after="0" w:line="180" w:lineRule="exact"/>
      </w:pPr>
    </w:p>
    <w:p w14:paraId="39CF03CA" w14:textId="4DAA980D" w:rsidR="00AD6F25" w:rsidRPr="00A6350D" w:rsidRDefault="006A7EE9" w:rsidP="006A7EE9">
      <w:pPr>
        <w:pStyle w:val="Els-1storder-head"/>
        <w:numPr>
          <w:ilvl w:val="0"/>
          <w:numId w:val="0"/>
        </w:numPr>
        <w:spacing w:before="0" w:after="0"/>
      </w:pPr>
      <w:r>
        <w:t xml:space="preserve">3. </w:t>
      </w:r>
      <w:r w:rsidRPr="0043251E">
        <w:t>Proposed System</w:t>
      </w:r>
    </w:p>
    <w:p w14:paraId="2C97FBB5" w14:textId="77777777" w:rsidR="006A129B" w:rsidRDefault="006A129B" w:rsidP="006A129B">
      <w:pPr>
        <w:shd w:val="clear" w:color="auto" w:fill="FFFFFF"/>
        <w:rPr>
          <w:rFonts w:eastAsia="Georgia"/>
          <w:b/>
          <w:bCs/>
          <w:i/>
          <w:iCs/>
          <w:color w:val="292929"/>
          <w:sz w:val="17"/>
          <w:szCs w:val="17"/>
          <w:highlight w:val="white"/>
        </w:rPr>
      </w:pPr>
      <w:r w:rsidRPr="00C73FC4">
        <w:rPr>
          <w:rFonts w:eastAsia="Georgia"/>
          <w:b/>
          <w:bCs/>
          <w:i/>
          <w:iCs/>
          <w:color w:val="292929"/>
          <w:sz w:val="17"/>
          <w:szCs w:val="17"/>
          <w:highlight w:val="white"/>
        </w:rPr>
        <w:t>3.1. Setup</w:t>
      </w:r>
    </w:p>
    <w:p w14:paraId="5DA0091F" w14:textId="6CB67971" w:rsidR="006A129B" w:rsidRPr="005B204D" w:rsidRDefault="006A129B" w:rsidP="006A129B">
      <w:pPr>
        <w:shd w:val="clear" w:color="auto" w:fill="FFFFFF"/>
        <w:rPr>
          <w:rFonts w:eastAsia="Georgia"/>
          <w:b/>
          <w:bCs/>
          <w:i/>
          <w:iCs/>
          <w:color w:val="292929"/>
          <w:sz w:val="12"/>
          <w:szCs w:val="12"/>
          <w:highlight w:val="white"/>
        </w:rPr>
      </w:pPr>
    </w:p>
    <w:p w14:paraId="5F8AD735" w14:textId="52260AF7" w:rsidR="006A129B" w:rsidRPr="00F37FAE" w:rsidRDefault="006A129B" w:rsidP="006A129B">
      <w:pPr>
        <w:shd w:val="clear" w:color="auto" w:fill="FFFFFF"/>
        <w:rPr>
          <w:rFonts w:eastAsia="Georgia"/>
          <w:color w:val="292929"/>
          <w:szCs w:val="16"/>
          <w:highlight w:val="white"/>
        </w:rPr>
      </w:pPr>
      <w:r w:rsidRPr="00F37FAE">
        <w:rPr>
          <w:rFonts w:eastAsia="Georgia"/>
          <w:color w:val="292929"/>
          <w:szCs w:val="16"/>
          <w:highlight w:val="white"/>
        </w:rPr>
        <w:t xml:space="preserve">1. </w:t>
      </w:r>
      <w:proofErr w:type="spellStart"/>
      <w:r w:rsidRPr="00F37FAE">
        <w:rPr>
          <w:rFonts w:eastAsia="Georgia"/>
          <w:color w:val="292929"/>
          <w:szCs w:val="16"/>
          <w:highlight w:val="white"/>
        </w:rPr>
        <w:t>Jupyter</w:t>
      </w:r>
      <w:proofErr w:type="spellEnd"/>
      <w:r w:rsidRPr="00F37FAE">
        <w:rPr>
          <w:rFonts w:eastAsia="Georgia"/>
          <w:color w:val="292929"/>
          <w:szCs w:val="16"/>
          <w:highlight w:val="white"/>
        </w:rPr>
        <w:t xml:space="preserve"> Notebook</w:t>
      </w:r>
    </w:p>
    <w:p w14:paraId="6C6EEA23" w14:textId="77777777" w:rsidR="006A129B" w:rsidRPr="00F37FAE" w:rsidRDefault="006A129B" w:rsidP="006A129B">
      <w:pPr>
        <w:shd w:val="clear" w:color="auto" w:fill="FFFFFF"/>
        <w:rPr>
          <w:rFonts w:eastAsia="Georgia"/>
          <w:color w:val="292929"/>
          <w:szCs w:val="16"/>
          <w:highlight w:val="white"/>
        </w:rPr>
      </w:pPr>
      <w:r w:rsidRPr="00F37FAE">
        <w:rPr>
          <w:rFonts w:eastAsia="Georgia"/>
          <w:color w:val="292929"/>
          <w:szCs w:val="16"/>
          <w:highlight w:val="white"/>
        </w:rPr>
        <w:t>2. Python==3.5</w:t>
      </w:r>
    </w:p>
    <w:p w14:paraId="3F8943D0" w14:textId="072692ED" w:rsidR="006A129B" w:rsidRPr="0040464E" w:rsidRDefault="006A129B" w:rsidP="006A129B">
      <w:pPr>
        <w:shd w:val="clear" w:color="auto" w:fill="FFFFFF"/>
        <w:rPr>
          <w:rFonts w:eastAsia="Georgia"/>
          <w:color w:val="292929"/>
          <w:szCs w:val="16"/>
          <w:highlight w:val="white"/>
        </w:rPr>
      </w:pPr>
      <w:r w:rsidRPr="00F37FAE">
        <w:rPr>
          <w:rFonts w:eastAsia="Georgia"/>
          <w:color w:val="292929"/>
          <w:szCs w:val="16"/>
          <w:highlight w:val="white"/>
        </w:rPr>
        <w:t>3. scikit-learn</w:t>
      </w:r>
    </w:p>
    <w:p w14:paraId="0FFB6519" w14:textId="77777777" w:rsidR="006A129B" w:rsidRDefault="006A129B" w:rsidP="006A129B">
      <w:pPr>
        <w:ind w:firstLine="288"/>
        <w:jc w:val="both"/>
        <w:rPr>
          <w:rFonts w:eastAsia="Georgia"/>
          <w:color w:val="292929"/>
          <w:szCs w:val="16"/>
        </w:rPr>
      </w:pPr>
      <w:r w:rsidRPr="009D1AE7">
        <w:rPr>
          <w:rFonts w:eastAsia="Georgia"/>
          <w:color w:val="292929"/>
          <w:szCs w:val="16"/>
        </w:rPr>
        <w:t xml:space="preserve">Recommendation systems are active information filtering systems that provide personalized information to a user based on his interests, relevance of the information, etc. They are used widely for recommending, articles, movies restaurants, items to buy, and many more. The Collaborative Filtering approach was not the perfect one for our system because of some of its features. </w:t>
      </w:r>
    </w:p>
    <w:p w14:paraId="3A621E17" w14:textId="77777777" w:rsidR="006A129B" w:rsidRDefault="006A129B" w:rsidP="006A129B">
      <w:pPr>
        <w:ind w:firstLine="288"/>
        <w:jc w:val="both"/>
        <w:rPr>
          <w:rFonts w:eastAsia="Georgia"/>
          <w:color w:val="292929"/>
          <w:szCs w:val="16"/>
        </w:rPr>
      </w:pPr>
      <w:r w:rsidRPr="009D1AE7">
        <w:rPr>
          <w:rFonts w:eastAsia="Georgia"/>
          <w:color w:val="292929"/>
          <w:szCs w:val="16"/>
        </w:rPr>
        <w:t xml:space="preserve">Let’s consider a set of customers and a set of workers. If the customer will get the recommendation of a particular worker based on the rating, and if the worker does not have any kind of rating at present, then it will not be recommended to the customer. So, to overcome this, we are using a content-based filtering approach. </w:t>
      </w:r>
    </w:p>
    <w:p w14:paraId="54B2C18C" w14:textId="0F8B1105" w:rsidR="00F1115C" w:rsidRDefault="006A129B" w:rsidP="006A129B">
      <w:pPr>
        <w:pStyle w:val="Els-equation"/>
        <w:tabs>
          <w:tab w:val="clear" w:pos="9120"/>
          <w:tab w:val="right" w:pos="9214"/>
        </w:tabs>
        <w:spacing w:before="0" w:after="0" w:line="230" w:lineRule="exact"/>
        <w:ind w:firstLine="289"/>
        <w:jc w:val="both"/>
        <w:rPr>
          <w:i w:val="0"/>
          <w:iCs/>
        </w:rPr>
      </w:pPr>
      <w:r w:rsidRPr="006A129B">
        <w:rPr>
          <w:rFonts w:eastAsia="Georgia"/>
          <w:i w:val="0"/>
          <w:iCs/>
          <w:color w:val="292929"/>
          <w:szCs w:val="16"/>
        </w:rPr>
        <w:t>Content-based filtering uses the skills of the workers to recommend other workers similar to what the customer likes, based on their previous actions or according to their entered requirement. For example, if a customer is interested in a particular worker, then based on that content, our system will recommend him/her the worker having a similar kind of skills.</w:t>
      </w:r>
      <w:r w:rsidR="00F1115C" w:rsidRPr="006A129B">
        <w:rPr>
          <w:i w:val="0"/>
          <w:iCs/>
        </w:rPr>
        <w:tab/>
      </w:r>
    </w:p>
    <w:p w14:paraId="7BA4E901" w14:textId="008BD277" w:rsidR="006A129B" w:rsidRDefault="006A129B" w:rsidP="006A129B">
      <w:pPr>
        <w:rPr>
          <w:lang w:val="en-US"/>
        </w:rPr>
      </w:pPr>
    </w:p>
    <w:p w14:paraId="50615C89" w14:textId="77777777" w:rsidR="006A129B" w:rsidRPr="0043251E" w:rsidRDefault="006A129B" w:rsidP="006A129B">
      <w:pPr>
        <w:shd w:val="clear" w:color="auto" w:fill="FFFFFF"/>
        <w:spacing w:line="276" w:lineRule="auto"/>
        <w:jc w:val="both"/>
        <w:rPr>
          <w:rFonts w:eastAsia="Georgia"/>
          <w:i/>
          <w:iCs/>
          <w:color w:val="292929"/>
          <w:sz w:val="17"/>
          <w:szCs w:val="17"/>
          <w:highlight w:val="white"/>
        </w:rPr>
      </w:pPr>
      <w:r w:rsidRPr="0043251E">
        <w:rPr>
          <w:rFonts w:eastAsia="Roboto"/>
          <w:b/>
          <w:i/>
          <w:iCs/>
          <w:color w:val="222222"/>
          <w:sz w:val="17"/>
          <w:szCs w:val="17"/>
          <w:highlight w:val="white"/>
        </w:rPr>
        <w:t>3.2. Dataset</w:t>
      </w:r>
    </w:p>
    <w:p w14:paraId="155F8FA5" w14:textId="6B7832D4" w:rsidR="006A129B" w:rsidRDefault="006A129B" w:rsidP="009864CE">
      <w:pPr>
        <w:shd w:val="clear" w:color="auto" w:fill="FFFFFF"/>
        <w:spacing w:before="120"/>
        <w:jc w:val="both"/>
        <w:rPr>
          <w:rFonts w:eastAsia="Roboto"/>
          <w:color w:val="222222"/>
          <w:szCs w:val="16"/>
        </w:rPr>
      </w:pPr>
      <w:r>
        <w:rPr>
          <w:rFonts w:eastAsia="Roboto"/>
          <w:color w:val="222222"/>
        </w:rPr>
        <w:t xml:space="preserve">     </w:t>
      </w:r>
      <w:r w:rsidRPr="00F37FAE">
        <w:rPr>
          <w:rFonts w:eastAsia="Roboto"/>
          <w:color w:val="222222"/>
          <w:szCs w:val="16"/>
        </w:rPr>
        <w:t xml:space="preserve">For formal jobs standard dataset available on Kaggle was used to train our system. But for our project requirement Dataset is generated by manually entering data and by taking help </w:t>
      </w:r>
      <w:proofErr w:type="spellStart"/>
      <w:r w:rsidRPr="00F37FAE">
        <w:rPr>
          <w:rFonts w:eastAsia="Roboto"/>
          <w:color w:val="222222"/>
          <w:szCs w:val="16"/>
        </w:rPr>
        <w:t>Mockaroo</w:t>
      </w:r>
      <w:proofErr w:type="spellEnd"/>
      <w:r w:rsidRPr="00F37FAE">
        <w:rPr>
          <w:rFonts w:eastAsia="Roboto"/>
          <w:color w:val="222222"/>
          <w:szCs w:val="16"/>
        </w:rPr>
        <w:t xml:space="preserve"> website as no dataset was already available for small workers like painter, driver, carpenter, etc. </w:t>
      </w:r>
      <w:proofErr w:type="spellStart"/>
      <w:r w:rsidRPr="00F37FAE">
        <w:rPr>
          <w:rFonts w:eastAsia="Roboto"/>
          <w:color w:val="222222"/>
          <w:szCs w:val="16"/>
        </w:rPr>
        <w:t>Mockaroo</w:t>
      </w:r>
      <w:proofErr w:type="spellEnd"/>
      <w:r w:rsidRPr="00F37FAE">
        <w:rPr>
          <w:rFonts w:eastAsia="Roboto"/>
          <w:color w:val="222222"/>
          <w:szCs w:val="16"/>
        </w:rPr>
        <w:t xml:space="preserve"> site is used generate random data. Using this random data, we trained this system.</w:t>
      </w:r>
    </w:p>
    <w:p w14:paraId="7D42E7F2" w14:textId="77777777" w:rsidR="009864CE" w:rsidRPr="00B4311B" w:rsidRDefault="009864CE" w:rsidP="009864CE">
      <w:pPr>
        <w:pStyle w:val="NoSpacing"/>
        <w:rPr>
          <w:sz w:val="10"/>
          <w:szCs w:val="10"/>
        </w:rPr>
      </w:pPr>
    </w:p>
    <w:p w14:paraId="55354C9A" w14:textId="77777777" w:rsidR="006A129B" w:rsidRPr="0043251E" w:rsidRDefault="006A129B" w:rsidP="006A129B">
      <w:pPr>
        <w:shd w:val="clear" w:color="auto" w:fill="FFFFFF"/>
        <w:spacing w:before="120"/>
        <w:jc w:val="both"/>
        <w:rPr>
          <w:rFonts w:eastAsia="Georgia"/>
          <w:b/>
          <w:bCs/>
          <w:i/>
          <w:iCs/>
          <w:color w:val="292929"/>
          <w:sz w:val="17"/>
          <w:szCs w:val="17"/>
          <w:highlight w:val="white"/>
          <w:lang w:val="en"/>
        </w:rPr>
      </w:pPr>
      <w:r w:rsidRPr="0043251E">
        <w:rPr>
          <w:rFonts w:eastAsia="Georgia"/>
          <w:b/>
          <w:bCs/>
          <w:i/>
          <w:iCs/>
          <w:color w:val="292929"/>
          <w:sz w:val="17"/>
          <w:szCs w:val="17"/>
          <w:highlight w:val="white"/>
          <w:lang w:val="en"/>
        </w:rPr>
        <w:t>3.3. Vector Space Model</w:t>
      </w:r>
    </w:p>
    <w:p w14:paraId="78C88AD5" w14:textId="77777777" w:rsidR="006A129B" w:rsidRPr="000A71FC" w:rsidRDefault="006A129B" w:rsidP="006A129B">
      <w:pPr>
        <w:pStyle w:val="NoSpacing"/>
        <w:rPr>
          <w:sz w:val="16"/>
          <w:szCs w:val="16"/>
          <w:highlight w:val="white"/>
          <w:lang w:val="en"/>
        </w:rPr>
      </w:pPr>
    </w:p>
    <w:p w14:paraId="7AD2EB28" w14:textId="6136C66D" w:rsidR="006A129B" w:rsidRPr="00F37FAE" w:rsidRDefault="006A129B" w:rsidP="006A129B">
      <w:pPr>
        <w:shd w:val="clear" w:color="auto" w:fill="FFFFFF"/>
        <w:jc w:val="both"/>
        <w:rPr>
          <w:rFonts w:eastAsia="Georgia"/>
          <w:color w:val="292929"/>
          <w:szCs w:val="16"/>
          <w:highlight w:val="white"/>
          <w:lang w:val="en"/>
        </w:rPr>
      </w:pPr>
      <w:r>
        <w:rPr>
          <w:rFonts w:eastAsia="Georgia"/>
          <w:color w:val="292929"/>
          <w:highlight w:val="white"/>
          <w:lang w:val="en"/>
        </w:rPr>
        <w:t xml:space="preserve">      </w:t>
      </w:r>
      <w:r w:rsidRPr="00F37FAE">
        <w:rPr>
          <w:rFonts w:eastAsia="Georgia"/>
          <w:color w:val="292929"/>
          <w:szCs w:val="16"/>
          <w:highlight w:val="white"/>
          <w:lang w:val="en"/>
        </w:rPr>
        <w:t>The Vector space model is a way of representing text documents in multi-dimensional space as vectors.</w:t>
      </w:r>
      <w:r w:rsidR="007D7EBC">
        <w:rPr>
          <w:rFonts w:eastAsia="Georgia"/>
          <w:color w:val="292929"/>
          <w:szCs w:val="16"/>
          <w:highlight w:val="white"/>
          <w:lang w:val="en"/>
        </w:rPr>
        <w:t xml:space="preserve"> </w:t>
      </w:r>
      <w:r w:rsidRPr="00F37FAE">
        <w:rPr>
          <w:rFonts w:eastAsia="Georgia"/>
          <w:color w:val="292929"/>
          <w:szCs w:val="16"/>
          <w:highlight w:val="white"/>
          <w:lang w:val="en"/>
        </w:rPr>
        <w:t xml:space="preserve">In this model, in which each term is a dimension and each document is a linear combination of vectors along the axes. The Vector space model is used in this recommendation system for the relevance of ranking and text similarity. The value of cosine ranges </w:t>
      </w:r>
      <w:r w:rsidRPr="00F37FAE">
        <w:rPr>
          <w:rFonts w:eastAsia="Georgia"/>
          <w:color w:val="292929"/>
          <w:szCs w:val="16"/>
          <w:highlight w:val="white"/>
          <w:lang w:val="en"/>
        </w:rPr>
        <w:t>from -1 to +1. In the text, the similarity range will be 0 to 1.</w:t>
      </w:r>
    </w:p>
    <w:p w14:paraId="0894575E" w14:textId="621A4665" w:rsidR="006A129B" w:rsidRPr="00F37FAE" w:rsidRDefault="006A129B" w:rsidP="006A129B">
      <w:pPr>
        <w:jc w:val="both"/>
        <w:rPr>
          <w:szCs w:val="16"/>
        </w:rPr>
      </w:pPr>
      <w:r w:rsidRPr="000E003E">
        <w:rPr>
          <w:rFonts w:eastAsia="Georgia"/>
          <w:color w:val="292929"/>
          <w:highlight w:val="white"/>
          <w:lang w:val="en"/>
        </w:rPr>
        <w:t xml:space="preserve">      </w:t>
      </w:r>
      <w:r w:rsidRPr="00F37FAE">
        <w:rPr>
          <w:szCs w:val="16"/>
        </w:rPr>
        <w:t>Fig. 1 shows 2 vectors that are documents represented in the graph as Doc</w:t>
      </w:r>
      <w:r>
        <w:rPr>
          <w:szCs w:val="16"/>
        </w:rPr>
        <w:t>ument</w:t>
      </w:r>
      <w:r w:rsidRPr="00F37FAE">
        <w:rPr>
          <w:szCs w:val="16"/>
        </w:rPr>
        <w:t>1 and Doc</w:t>
      </w:r>
      <w:r>
        <w:rPr>
          <w:szCs w:val="16"/>
        </w:rPr>
        <w:t>ument</w:t>
      </w:r>
      <w:r w:rsidRPr="00F37FAE">
        <w:rPr>
          <w:szCs w:val="16"/>
        </w:rPr>
        <w:t>2. The user query is represented as a query. The similarity between Doc</w:t>
      </w:r>
      <w:r>
        <w:rPr>
          <w:szCs w:val="16"/>
        </w:rPr>
        <w:t>ument</w:t>
      </w:r>
      <w:r w:rsidRPr="00F37FAE">
        <w:rPr>
          <w:szCs w:val="16"/>
        </w:rPr>
        <w:t>1 and Query is proportional to the angle Cosine theta1 between them and the similarity between Doc</w:t>
      </w:r>
      <w:r>
        <w:rPr>
          <w:szCs w:val="16"/>
        </w:rPr>
        <w:t>ument</w:t>
      </w:r>
      <w:r w:rsidRPr="00F37FAE">
        <w:rPr>
          <w:szCs w:val="16"/>
        </w:rPr>
        <w:t>2 and Query is proportional to the angle Cosine theta2 between them.</w:t>
      </w:r>
    </w:p>
    <w:p w14:paraId="3DE8721D" w14:textId="1B818855" w:rsidR="006A129B" w:rsidRDefault="009864CE" w:rsidP="006A129B">
      <w:pPr>
        <w:shd w:val="clear" w:color="auto" w:fill="FFFFFF"/>
        <w:jc w:val="both"/>
        <w:rPr>
          <w:rFonts w:eastAsia="Georgia"/>
          <w:color w:val="292929"/>
          <w:highlight w:val="white"/>
          <w:lang w:val="en"/>
        </w:rPr>
      </w:pPr>
      <w:r>
        <w:rPr>
          <w:rFonts w:eastAsia="Georgia"/>
          <w:noProof/>
          <w:color w:val="292929"/>
          <w:lang w:val="en"/>
        </w:rPr>
        <w:drawing>
          <wp:anchor distT="0" distB="0" distL="114300" distR="114300" simplePos="0" relativeHeight="251656192" behindDoc="0" locked="0" layoutInCell="1" allowOverlap="1" wp14:anchorId="3BDC677B" wp14:editId="608423A5">
            <wp:simplePos x="0" y="0"/>
            <wp:positionH relativeFrom="margin">
              <wp:posOffset>3266440</wp:posOffset>
            </wp:positionH>
            <wp:positionV relativeFrom="paragraph">
              <wp:posOffset>86995</wp:posOffset>
            </wp:positionV>
            <wp:extent cx="1822450" cy="1538605"/>
            <wp:effectExtent l="0" t="0" r="6350" b="4445"/>
            <wp:wrapThrough wrapText="bothSides">
              <wp:wrapPolygon edited="0">
                <wp:start x="0" y="0"/>
                <wp:lineTo x="0" y="21395"/>
                <wp:lineTo x="21449" y="21395"/>
                <wp:lineTo x="2144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stretch>
                      <a:fillRect/>
                    </a:stretch>
                  </pic:blipFill>
                  <pic:spPr>
                    <a:xfrm>
                      <a:off x="0" y="0"/>
                      <a:ext cx="1822450" cy="1538605"/>
                    </a:xfrm>
                    <a:prstGeom prst="rect">
                      <a:avLst/>
                    </a:prstGeom>
                  </pic:spPr>
                </pic:pic>
              </a:graphicData>
            </a:graphic>
            <wp14:sizeRelH relativeFrom="margin">
              <wp14:pctWidth>0</wp14:pctWidth>
            </wp14:sizeRelH>
            <wp14:sizeRelV relativeFrom="margin">
              <wp14:pctHeight>0</wp14:pctHeight>
            </wp14:sizeRelV>
          </wp:anchor>
        </w:drawing>
      </w:r>
    </w:p>
    <w:p w14:paraId="196E8885" w14:textId="238A8AF2" w:rsidR="006A129B" w:rsidRDefault="006A129B" w:rsidP="006A129B">
      <w:pPr>
        <w:pStyle w:val="NoSpacing"/>
        <w:jc w:val="both"/>
        <w:rPr>
          <w:highlight w:val="white"/>
          <w:lang w:val="en"/>
        </w:rPr>
      </w:pPr>
    </w:p>
    <w:p w14:paraId="407822D2" w14:textId="28B7E45B" w:rsidR="006A129B" w:rsidRDefault="006A129B" w:rsidP="006A129B">
      <w:pPr>
        <w:shd w:val="clear" w:color="auto" w:fill="FFFFFF"/>
        <w:rPr>
          <w:rFonts w:eastAsia="Georgia"/>
          <w:color w:val="292929"/>
          <w:szCs w:val="16"/>
          <w:highlight w:val="white"/>
          <w:lang w:val="en"/>
        </w:rPr>
      </w:pPr>
    </w:p>
    <w:p w14:paraId="5BDC9739" w14:textId="644DE61B" w:rsidR="006A129B" w:rsidRDefault="006A129B" w:rsidP="006A129B">
      <w:pPr>
        <w:shd w:val="clear" w:color="auto" w:fill="FFFFFF"/>
        <w:rPr>
          <w:rFonts w:eastAsia="Georgia"/>
          <w:color w:val="292929"/>
          <w:szCs w:val="16"/>
          <w:highlight w:val="white"/>
          <w:lang w:val="en"/>
        </w:rPr>
      </w:pPr>
    </w:p>
    <w:p w14:paraId="38A243BE" w14:textId="52A179A2" w:rsidR="006A129B" w:rsidRDefault="006A129B" w:rsidP="006A129B">
      <w:pPr>
        <w:shd w:val="clear" w:color="auto" w:fill="FFFFFF"/>
        <w:rPr>
          <w:rFonts w:eastAsia="Georgia"/>
          <w:color w:val="292929"/>
          <w:szCs w:val="16"/>
          <w:highlight w:val="white"/>
          <w:lang w:val="en"/>
        </w:rPr>
      </w:pPr>
    </w:p>
    <w:p w14:paraId="440DA84A" w14:textId="77777777" w:rsidR="006A129B" w:rsidRDefault="006A129B" w:rsidP="006A129B">
      <w:pPr>
        <w:shd w:val="clear" w:color="auto" w:fill="FFFFFF"/>
        <w:rPr>
          <w:rFonts w:eastAsia="Georgia"/>
          <w:color w:val="292929"/>
          <w:szCs w:val="16"/>
          <w:highlight w:val="white"/>
          <w:lang w:val="en"/>
        </w:rPr>
      </w:pPr>
    </w:p>
    <w:p w14:paraId="5AFDF7AC" w14:textId="77777777" w:rsidR="006A129B" w:rsidRDefault="006A129B" w:rsidP="006A129B">
      <w:pPr>
        <w:shd w:val="clear" w:color="auto" w:fill="FFFFFF"/>
        <w:rPr>
          <w:rFonts w:eastAsia="Georgia"/>
          <w:color w:val="292929"/>
          <w:szCs w:val="16"/>
          <w:highlight w:val="white"/>
          <w:lang w:val="en"/>
        </w:rPr>
      </w:pPr>
    </w:p>
    <w:p w14:paraId="5C1364B0" w14:textId="77777777" w:rsidR="006A129B" w:rsidRDefault="006A129B" w:rsidP="006A129B">
      <w:pPr>
        <w:shd w:val="clear" w:color="auto" w:fill="FFFFFF"/>
        <w:rPr>
          <w:rFonts w:eastAsia="Georgia"/>
          <w:color w:val="292929"/>
          <w:szCs w:val="16"/>
          <w:highlight w:val="white"/>
          <w:lang w:val="en"/>
        </w:rPr>
      </w:pPr>
    </w:p>
    <w:p w14:paraId="6F0AA0A8" w14:textId="77777777" w:rsidR="006A129B" w:rsidRDefault="006A129B" w:rsidP="006A129B">
      <w:pPr>
        <w:shd w:val="clear" w:color="auto" w:fill="FFFFFF"/>
        <w:rPr>
          <w:rFonts w:eastAsia="Georgia"/>
          <w:color w:val="292929"/>
          <w:szCs w:val="16"/>
          <w:highlight w:val="white"/>
          <w:lang w:val="en"/>
        </w:rPr>
      </w:pPr>
    </w:p>
    <w:p w14:paraId="05C23C61" w14:textId="77777777" w:rsidR="006A129B" w:rsidRDefault="006A129B" w:rsidP="006A129B">
      <w:pPr>
        <w:shd w:val="clear" w:color="auto" w:fill="FFFFFF"/>
        <w:rPr>
          <w:rFonts w:eastAsia="Georgia"/>
          <w:color w:val="292929"/>
          <w:szCs w:val="16"/>
          <w:highlight w:val="white"/>
          <w:lang w:val="en"/>
        </w:rPr>
      </w:pPr>
    </w:p>
    <w:p w14:paraId="19C3D711" w14:textId="5357D548" w:rsidR="006A129B" w:rsidRDefault="006A129B" w:rsidP="006A129B">
      <w:pPr>
        <w:shd w:val="clear" w:color="auto" w:fill="FFFFFF"/>
        <w:rPr>
          <w:rFonts w:eastAsia="Georgia"/>
          <w:color w:val="292929"/>
          <w:szCs w:val="16"/>
          <w:highlight w:val="white"/>
          <w:lang w:val="en"/>
        </w:rPr>
      </w:pPr>
    </w:p>
    <w:p w14:paraId="6B9E1208" w14:textId="77777777" w:rsidR="009864CE" w:rsidRDefault="009864CE" w:rsidP="006A129B">
      <w:pPr>
        <w:shd w:val="clear" w:color="auto" w:fill="FFFFFF"/>
        <w:rPr>
          <w:rFonts w:eastAsia="Georgia"/>
          <w:b/>
          <w:bCs/>
          <w:color w:val="292929"/>
          <w:szCs w:val="16"/>
          <w:highlight w:val="white"/>
          <w:lang w:val="en"/>
        </w:rPr>
      </w:pPr>
    </w:p>
    <w:p w14:paraId="091E6658" w14:textId="77777777" w:rsidR="006A129B" w:rsidRPr="00FD7FAB" w:rsidRDefault="006A129B" w:rsidP="006A129B">
      <w:pPr>
        <w:shd w:val="clear" w:color="auto" w:fill="FFFFFF"/>
        <w:rPr>
          <w:rFonts w:eastAsia="Georgia"/>
          <w:b/>
          <w:bCs/>
          <w:color w:val="292929"/>
          <w:szCs w:val="16"/>
          <w:highlight w:val="white"/>
          <w:lang w:val="en"/>
        </w:rPr>
      </w:pPr>
      <w:r w:rsidRPr="00FD7FAB">
        <w:rPr>
          <w:rFonts w:eastAsia="Georgia"/>
          <w:b/>
          <w:bCs/>
          <w:color w:val="292929"/>
          <w:szCs w:val="16"/>
          <w:highlight w:val="white"/>
          <w:lang w:val="en"/>
        </w:rPr>
        <w:t>Fig. 1</w:t>
      </w:r>
      <w:r>
        <w:rPr>
          <w:rFonts w:eastAsia="Georgia"/>
          <w:b/>
          <w:bCs/>
          <w:color w:val="292929"/>
          <w:szCs w:val="16"/>
          <w:highlight w:val="white"/>
          <w:lang w:val="en"/>
        </w:rPr>
        <w:t xml:space="preserve"> -</w:t>
      </w:r>
      <w:r w:rsidRPr="00FD7FAB">
        <w:rPr>
          <w:rFonts w:eastAsia="Georgia"/>
          <w:b/>
          <w:bCs/>
          <w:color w:val="292929"/>
          <w:szCs w:val="16"/>
          <w:highlight w:val="white"/>
          <w:lang w:val="en"/>
        </w:rPr>
        <w:t xml:space="preserve"> Representation of Cosine Similarity Graph</w:t>
      </w:r>
    </w:p>
    <w:p w14:paraId="6E48F62A" w14:textId="61F382E7" w:rsidR="006A129B" w:rsidRDefault="006A129B" w:rsidP="006A129B">
      <w:pPr>
        <w:shd w:val="clear" w:color="auto" w:fill="FFFFFF"/>
        <w:jc w:val="both"/>
        <w:rPr>
          <w:rFonts w:eastAsia="Georgia"/>
          <w:color w:val="292929"/>
          <w:highlight w:val="white"/>
          <w:lang w:val="en"/>
        </w:rPr>
      </w:pPr>
    </w:p>
    <w:p w14:paraId="00188BF1" w14:textId="5FCD02C4" w:rsidR="006A129B" w:rsidRPr="00F37FAE" w:rsidRDefault="006A129B" w:rsidP="006A129B">
      <w:pPr>
        <w:shd w:val="clear" w:color="auto" w:fill="FFFFFF"/>
        <w:jc w:val="both"/>
        <w:rPr>
          <w:rFonts w:eastAsia="Georgia"/>
          <w:color w:val="292929"/>
          <w:szCs w:val="16"/>
          <w:highlight w:val="white"/>
          <w:lang w:val="en"/>
        </w:rPr>
      </w:pPr>
      <w:r w:rsidRPr="00F37FAE">
        <w:rPr>
          <w:rFonts w:eastAsia="Georgia"/>
          <w:color w:val="292929"/>
          <w:szCs w:val="16"/>
          <w:highlight w:val="white"/>
          <w:lang w:val="en"/>
        </w:rPr>
        <w:t>Mathematics formula</w:t>
      </w:r>
      <w:r>
        <w:rPr>
          <w:rFonts w:eastAsia="Georgia"/>
          <w:color w:val="292929"/>
          <w:szCs w:val="16"/>
          <w:highlight w:val="white"/>
          <w:lang w:val="en"/>
        </w:rPr>
        <w:t xml:space="preserve"> (1)</w:t>
      </w:r>
      <w:r w:rsidRPr="00F37FAE">
        <w:rPr>
          <w:rFonts w:eastAsia="Georgia"/>
          <w:color w:val="292929"/>
          <w:szCs w:val="16"/>
          <w:highlight w:val="white"/>
          <w:lang w:val="en"/>
        </w:rPr>
        <w:t xml:space="preserve"> for calculating cosine similarity is given below</w:t>
      </w:r>
      <w:r>
        <w:rPr>
          <w:rFonts w:eastAsia="Georgia"/>
          <w:color w:val="292929"/>
          <w:szCs w:val="16"/>
          <w:highlight w:val="white"/>
          <w:lang w:val="en"/>
        </w:rPr>
        <w:t>:</w:t>
      </w:r>
    </w:p>
    <w:p w14:paraId="48BD5891" w14:textId="3B6E1E40" w:rsidR="006A129B" w:rsidRDefault="006A129B" w:rsidP="006A129B">
      <w:pPr>
        <w:shd w:val="clear" w:color="auto" w:fill="FFFFFF"/>
        <w:jc w:val="both"/>
        <w:rPr>
          <w:rFonts w:eastAsia="Georgia"/>
          <w:color w:val="292929"/>
          <w:highlight w:val="white"/>
          <w:lang w:val="en"/>
        </w:rPr>
      </w:pPr>
      <w:r>
        <w:rPr>
          <w:rFonts w:eastAsia="Georgia"/>
          <w:noProof/>
          <w:color w:val="292929"/>
        </w:rPr>
        <w:drawing>
          <wp:anchor distT="0" distB="0" distL="114300" distR="114300" simplePos="0" relativeHeight="251646976" behindDoc="0" locked="0" layoutInCell="1" allowOverlap="1" wp14:anchorId="2D34571C" wp14:editId="62024D1A">
            <wp:simplePos x="0" y="0"/>
            <wp:positionH relativeFrom="margin">
              <wp:posOffset>3271520</wp:posOffset>
            </wp:positionH>
            <wp:positionV relativeFrom="paragraph">
              <wp:posOffset>122555</wp:posOffset>
            </wp:positionV>
            <wp:extent cx="2226945" cy="578485"/>
            <wp:effectExtent l="0" t="0" r="1905" b="0"/>
            <wp:wrapThrough wrapText="bothSides">
              <wp:wrapPolygon edited="0">
                <wp:start x="14967" y="0"/>
                <wp:lineTo x="0" y="6402"/>
                <wp:lineTo x="0" y="10670"/>
                <wp:lineTo x="13488" y="19205"/>
                <wp:lineTo x="17553" y="20628"/>
                <wp:lineTo x="18293" y="20628"/>
                <wp:lineTo x="19401" y="19205"/>
                <wp:lineTo x="21064" y="14937"/>
                <wp:lineTo x="21434" y="9247"/>
                <wp:lineTo x="20879" y="3557"/>
                <wp:lineTo x="16075" y="0"/>
                <wp:lineTo x="14967"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6945" cy="578485"/>
                    </a:xfrm>
                    <a:prstGeom prst="rect">
                      <a:avLst/>
                    </a:prstGeom>
                  </pic:spPr>
                </pic:pic>
              </a:graphicData>
            </a:graphic>
            <wp14:sizeRelH relativeFrom="margin">
              <wp14:pctWidth>0</wp14:pctWidth>
            </wp14:sizeRelH>
            <wp14:sizeRelV relativeFrom="margin">
              <wp14:pctHeight>0</wp14:pctHeight>
            </wp14:sizeRelV>
          </wp:anchor>
        </w:drawing>
      </w:r>
    </w:p>
    <w:p w14:paraId="22FB9F7A" w14:textId="23DFA2E4" w:rsidR="006A129B" w:rsidRPr="00E605F4" w:rsidRDefault="006A129B" w:rsidP="006A129B">
      <w:pPr>
        <w:shd w:val="clear" w:color="auto" w:fill="FFFFFF"/>
        <w:jc w:val="both"/>
        <w:rPr>
          <w:rFonts w:eastAsia="Georgia"/>
          <w:color w:val="292929"/>
          <w:szCs w:val="16"/>
          <w:highlight w:val="white"/>
          <w:lang w:val="en"/>
        </w:rPr>
      </w:pPr>
      <w:r w:rsidRPr="00F834D6">
        <w:rPr>
          <w:rFonts w:eastAsia="Georgia"/>
          <w:color w:val="292929"/>
          <w:sz w:val="17"/>
          <w:szCs w:val="17"/>
          <w:highlight w:val="white"/>
          <w:lang w:val="en"/>
        </w:rPr>
        <w:t xml:space="preserve">            </w:t>
      </w:r>
      <w:r>
        <w:rPr>
          <w:rFonts w:eastAsia="Georgia"/>
          <w:color w:val="292929"/>
          <w:sz w:val="17"/>
          <w:szCs w:val="17"/>
          <w:highlight w:val="white"/>
          <w:lang w:val="en"/>
        </w:rPr>
        <w:t xml:space="preserve">                                                                                   </w:t>
      </w:r>
      <w:r w:rsidRPr="00E605F4">
        <w:rPr>
          <w:rFonts w:eastAsia="Georgia"/>
          <w:color w:val="292929"/>
          <w:szCs w:val="16"/>
          <w:highlight w:val="white"/>
          <w:lang w:val="en"/>
        </w:rPr>
        <w:t>(1)</w:t>
      </w:r>
    </w:p>
    <w:p w14:paraId="2A21C28B" w14:textId="26D3BFA9" w:rsidR="006A129B" w:rsidRDefault="006A129B" w:rsidP="006A129B">
      <w:pPr>
        <w:shd w:val="clear" w:color="auto" w:fill="FFFFFF"/>
        <w:jc w:val="both"/>
        <w:rPr>
          <w:rFonts w:eastAsia="Georgia"/>
          <w:color w:val="292929"/>
          <w:highlight w:val="white"/>
          <w:lang w:val="en"/>
        </w:rPr>
      </w:pPr>
    </w:p>
    <w:p w14:paraId="6C312350" w14:textId="387A0066" w:rsidR="006A129B" w:rsidRDefault="006A129B" w:rsidP="006A129B">
      <w:pPr>
        <w:shd w:val="clear" w:color="auto" w:fill="FFFFFF"/>
        <w:jc w:val="both"/>
        <w:rPr>
          <w:rFonts w:eastAsia="Georgia"/>
          <w:color w:val="292929"/>
          <w:highlight w:val="white"/>
          <w:lang w:val="en"/>
        </w:rPr>
      </w:pPr>
    </w:p>
    <w:p w14:paraId="3424A594" w14:textId="77777777" w:rsidR="006A129B" w:rsidRPr="00F37FAE" w:rsidRDefault="006A129B" w:rsidP="006A129B">
      <w:pPr>
        <w:shd w:val="clear" w:color="auto" w:fill="FFFFFF"/>
        <w:jc w:val="both"/>
        <w:rPr>
          <w:rFonts w:eastAsia="Georgia"/>
          <w:color w:val="292929"/>
          <w:szCs w:val="16"/>
          <w:highlight w:val="white"/>
          <w:lang w:val="en"/>
        </w:rPr>
      </w:pPr>
      <w:r w:rsidRPr="00F37FAE">
        <w:rPr>
          <w:rFonts w:eastAsia="Georgia"/>
          <w:color w:val="292929"/>
          <w:szCs w:val="16"/>
          <w:highlight w:val="white"/>
          <w:lang w:val="en"/>
        </w:rPr>
        <w:t>An example query would be:</w:t>
      </w:r>
    </w:p>
    <w:p w14:paraId="7CF0FFCB"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If document D contains one instance of apple, 2 instances of word orange then the co-ordinates of the vector will be &lt;1,1,2&gt; then according to the above formula, cosine similarity will be 0.51.</w:t>
      </w:r>
    </w:p>
    <w:p w14:paraId="44921791" w14:textId="77777777" w:rsidR="006A129B" w:rsidRDefault="006A129B" w:rsidP="006A129B">
      <w:pPr>
        <w:shd w:val="clear" w:color="auto" w:fill="FFFFFF"/>
        <w:jc w:val="both"/>
        <w:rPr>
          <w:rFonts w:eastAsia="Georgia"/>
          <w:color w:val="292929"/>
          <w:highlight w:val="white"/>
        </w:rPr>
      </w:pPr>
    </w:p>
    <w:p w14:paraId="339EE33A" w14:textId="3380F348" w:rsidR="006A129B" w:rsidRDefault="006A129B" w:rsidP="006A129B">
      <w:pPr>
        <w:shd w:val="clear" w:color="auto" w:fill="FFFFFF"/>
        <w:jc w:val="both"/>
        <w:rPr>
          <w:b/>
          <w:bCs/>
          <w:i/>
          <w:iCs/>
          <w:sz w:val="17"/>
          <w:szCs w:val="17"/>
          <w:highlight w:val="white"/>
        </w:rPr>
      </w:pPr>
      <w:r w:rsidRPr="0043251E">
        <w:rPr>
          <w:rFonts w:eastAsia="Georgia"/>
          <w:b/>
          <w:bCs/>
          <w:i/>
          <w:iCs/>
          <w:color w:val="292929"/>
          <w:sz w:val="17"/>
          <w:szCs w:val="17"/>
          <w:highlight w:val="white"/>
        </w:rPr>
        <w:t>3.</w:t>
      </w:r>
      <w:r w:rsidR="00740631">
        <w:rPr>
          <w:rFonts w:eastAsia="Georgia"/>
          <w:b/>
          <w:bCs/>
          <w:i/>
          <w:iCs/>
          <w:color w:val="292929"/>
          <w:sz w:val="17"/>
          <w:szCs w:val="17"/>
          <w:highlight w:val="white"/>
        </w:rPr>
        <w:t>4</w:t>
      </w:r>
      <w:r w:rsidRPr="0043251E">
        <w:rPr>
          <w:rFonts w:eastAsia="Georgia"/>
          <w:b/>
          <w:bCs/>
          <w:i/>
          <w:iCs/>
          <w:color w:val="292929"/>
          <w:sz w:val="17"/>
          <w:szCs w:val="17"/>
          <w:highlight w:val="white"/>
        </w:rPr>
        <w:t>.</w:t>
      </w:r>
      <w:r>
        <w:rPr>
          <w:rFonts w:eastAsia="Georgia"/>
          <w:color w:val="292929"/>
          <w:highlight w:val="white"/>
        </w:rPr>
        <w:t xml:space="preserve"> </w:t>
      </w:r>
      <w:r w:rsidRPr="0043251E">
        <w:rPr>
          <w:b/>
          <w:bCs/>
          <w:i/>
          <w:iCs/>
          <w:sz w:val="17"/>
          <w:szCs w:val="17"/>
          <w:highlight w:val="white"/>
        </w:rPr>
        <w:t>Creating a TF-IDF Vectorizer</w:t>
      </w:r>
    </w:p>
    <w:p w14:paraId="718001D5" w14:textId="77777777" w:rsidR="006A129B" w:rsidRPr="0043251E" w:rsidRDefault="006A129B" w:rsidP="006A129B">
      <w:pPr>
        <w:shd w:val="clear" w:color="auto" w:fill="FFFFFF"/>
        <w:jc w:val="both"/>
        <w:rPr>
          <w:rFonts w:eastAsia="Georgia"/>
          <w:color w:val="292929"/>
          <w:highlight w:val="white"/>
        </w:rPr>
      </w:pPr>
    </w:p>
    <w:p w14:paraId="56D33972" w14:textId="77777777" w:rsidR="006A129B"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 xml:space="preserve">       TF-IDF is a tool that calculates the relevance of words to a document in a collection of documents. It is used in machine learning as a weighing factor. TF-IDF calculates the ranking of words which is based on user input </w:t>
      </w:r>
      <w:r>
        <w:rPr>
          <w:rFonts w:eastAsia="Georgia"/>
          <w:color w:val="292929"/>
          <w:szCs w:val="16"/>
          <w:highlight w:val="white"/>
        </w:rPr>
        <w:t>(</w:t>
      </w:r>
      <w:r w:rsidRPr="00322AAD">
        <w:rPr>
          <w:szCs w:val="16"/>
        </w:rPr>
        <w:t>A. Mishra and S. Vishwakarma</w:t>
      </w:r>
      <w:r>
        <w:rPr>
          <w:rFonts w:eastAsia="Georgia"/>
          <w:color w:val="292929"/>
          <w:szCs w:val="16"/>
          <w:highlight w:val="white"/>
        </w:rPr>
        <w:t>, 2015)</w:t>
      </w:r>
      <w:r w:rsidRPr="00F37FAE">
        <w:rPr>
          <w:rFonts w:eastAsia="Georgia"/>
          <w:color w:val="292929"/>
          <w:szCs w:val="16"/>
          <w:highlight w:val="white"/>
        </w:rPr>
        <w:t xml:space="preserve">. It has 2 terms TF and IDF. </w:t>
      </w:r>
    </w:p>
    <w:p w14:paraId="004FA801" w14:textId="77777777" w:rsidR="006A129B" w:rsidRDefault="006A129B" w:rsidP="006A129B">
      <w:pPr>
        <w:shd w:val="clear" w:color="auto" w:fill="FFFFFF"/>
        <w:jc w:val="both"/>
        <w:rPr>
          <w:rFonts w:eastAsia="Georgia"/>
          <w:color w:val="292929"/>
          <w:szCs w:val="16"/>
          <w:highlight w:val="white"/>
        </w:rPr>
      </w:pPr>
      <w:r>
        <w:rPr>
          <w:rFonts w:eastAsia="Georgia"/>
          <w:color w:val="292929"/>
          <w:szCs w:val="16"/>
          <w:highlight w:val="white"/>
        </w:rPr>
        <w:t xml:space="preserve">       </w:t>
      </w:r>
      <w:r w:rsidRPr="00F37FAE">
        <w:rPr>
          <w:rFonts w:eastAsia="Georgia"/>
          <w:color w:val="292929"/>
          <w:szCs w:val="16"/>
          <w:highlight w:val="white"/>
        </w:rPr>
        <w:t>The term TF which stands for Term Frequency is the number of times the single word or term</w:t>
      </w:r>
      <w:r w:rsidRPr="00DC7D91">
        <w:rPr>
          <w:rFonts w:eastAsia="Georgia"/>
          <w:color w:val="292929"/>
          <w:highlight w:val="white"/>
        </w:rPr>
        <w:t xml:space="preserve"> </w:t>
      </w:r>
      <w:r w:rsidRPr="00F37FAE">
        <w:rPr>
          <w:rFonts w:eastAsia="Georgia"/>
          <w:color w:val="292929"/>
          <w:szCs w:val="16"/>
          <w:highlight w:val="white"/>
        </w:rPr>
        <w:t>appears in the document divided by the total number of terms in the document. The term IDF is the total no of documents let’s say</w:t>
      </w:r>
      <w:r w:rsidRPr="00DC7D91">
        <w:rPr>
          <w:rFonts w:eastAsia="Georgia"/>
          <w:color w:val="292929"/>
          <w:highlight w:val="white"/>
        </w:rPr>
        <w:t xml:space="preserve"> </w:t>
      </w:r>
      <w:r w:rsidRPr="00F37FAE">
        <w:rPr>
          <w:rFonts w:eastAsia="Georgia"/>
          <w:color w:val="292929"/>
          <w:szCs w:val="16"/>
          <w:highlight w:val="white"/>
        </w:rPr>
        <w:t>‘w’ divided by the number of documents in our datasets that have the given term.</w:t>
      </w:r>
    </w:p>
    <w:p w14:paraId="0AECDCD3" w14:textId="77777777" w:rsidR="006A129B" w:rsidRPr="00F37FAE" w:rsidRDefault="006A129B" w:rsidP="006A129B">
      <w:pPr>
        <w:shd w:val="clear" w:color="auto" w:fill="FFFFFF"/>
        <w:jc w:val="both"/>
        <w:rPr>
          <w:rFonts w:eastAsia="Georgia"/>
          <w:color w:val="292929"/>
          <w:szCs w:val="16"/>
          <w:highlight w:val="white"/>
        </w:rPr>
      </w:pPr>
    </w:p>
    <w:p w14:paraId="3BE02F72" w14:textId="77777777" w:rsidR="006A129B" w:rsidRDefault="006A129B" w:rsidP="006A129B">
      <w:pPr>
        <w:rPr>
          <w:b/>
          <w:bCs/>
          <w:szCs w:val="16"/>
        </w:rPr>
      </w:pPr>
      <w:r>
        <w:rPr>
          <w:b/>
          <w:bCs/>
          <w:szCs w:val="16"/>
        </w:rPr>
        <w:t xml:space="preserve">     </w:t>
      </w:r>
      <w:proofErr w:type="spellStart"/>
      <w:proofErr w:type="gramStart"/>
      <w:r w:rsidRPr="00F37FAE">
        <w:rPr>
          <w:b/>
          <w:bCs/>
          <w:szCs w:val="16"/>
        </w:rPr>
        <w:t>w</w:t>
      </w:r>
      <w:r w:rsidRPr="00F37FAE">
        <w:rPr>
          <w:b/>
          <w:bCs/>
          <w:szCs w:val="16"/>
          <w:vertAlign w:val="subscript"/>
        </w:rPr>
        <w:t>x,y</w:t>
      </w:r>
      <w:proofErr w:type="spellEnd"/>
      <w:proofErr w:type="gramEnd"/>
      <w:r w:rsidRPr="00F37FAE">
        <w:rPr>
          <w:b/>
          <w:bCs/>
          <w:szCs w:val="16"/>
          <w:vertAlign w:val="subscript"/>
        </w:rPr>
        <w:t xml:space="preserve"> = </w:t>
      </w:r>
      <w:proofErr w:type="spellStart"/>
      <w:r w:rsidRPr="00F37FAE">
        <w:rPr>
          <w:b/>
          <w:bCs/>
          <w:szCs w:val="16"/>
        </w:rPr>
        <w:t>tf</w:t>
      </w:r>
      <w:proofErr w:type="spellEnd"/>
      <w:r w:rsidRPr="00F37FAE">
        <w:rPr>
          <w:b/>
          <w:bCs/>
          <w:szCs w:val="16"/>
        </w:rPr>
        <w:t xml:space="preserve"> </w:t>
      </w:r>
      <w:proofErr w:type="spellStart"/>
      <w:r w:rsidRPr="00F37FAE">
        <w:rPr>
          <w:b/>
          <w:bCs/>
          <w:szCs w:val="16"/>
          <w:vertAlign w:val="subscript"/>
        </w:rPr>
        <w:t>x,y</w:t>
      </w:r>
      <w:proofErr w:type="spellEnd"/>
      <w:r w:rsidRPr="00F37FAE">
        <w:rPr>
          <w:b/>
          <w:bCs/>
          <w:szCs w:val="16"/>
          <w:vertAlign w:val="subscript"/>
        </w:rPr>
        <w:t xml:space="preserve"> </w:t>
      </w:r>
      <w:r w:rsidRPr="00F37FAE">
        <w:rPr>
          <w:b/>
          <w:bCs/>
          <w:szCs w:val="16"/>
        </w:rPr>
        <w:t>*</w:t>
      </w:r>
      <w:r w:rsidRPr="00F37FAE">
        <w:rPr>
          <w:b/>
          <w:bCs/>
          <w:szCs w:val="16"/>
          <w:vertAlign w:val="subscript"/>
        </w:rPr>
        <w:t xml:space="preserve"> </w:t>
      </w:r>
      <w:r w:rsidRPr="00F37FAE">
        <w:rPr>
          <w:b/>
          <w:bCs/>
          <w:szCs w:val="16"/>
        </w:rPr>
        <w:t xml:space="preserve">log(N / </w:t>
      </w:r>
      <w:proofErr w:type="spellStart"/>
      <w:r w:rsidRPr="00F37FAE">
        <w:rPr>
          <w:b/>
          <w:bCs/>
          <w:szCs w:val="16"/>
        </w:rPr>
        <w:t>df</w:t>
      </w:r>
      <w:r w:rsidRPr="00F37FAE">
        <w:rPr>
          <w:b/>
          <w:bCs/>
          <w:szCs w:val="16"/>
          <w:vertAlign w:val="subscript"/>
        </w:rPr>
        <w:t>x</w:t>
      </w:r>
      <w:proofErr w:type="spellEnd"/>
      <w:r w:rsidRPr="00F37FAE">
        <w:rPr>
          <w:b/>
          <w:bCs/>
          <w:szCs w:val="16"/>
        </w:rPr>
        <w:t>)</w:t>
      </w:r>
      <w:r>
        <w:rPr>
          <w:b/>
          <w:bCs/>
          <w:szCs w:val="16"/>
        </w:rPr>
        <w:t xml:space="preserve">                            </w:t>
      </w:r>
      <w:r w:rsidRPr="00E605F4">
        <w:rPr>
          <w:rFonts w:eastAsia="Georgia"/>
          <w:color w:val="292929"/>
          <w:szCs w:val="16"/>
          <w:highlight w:val="white"/>
          <w:lang w:val="en"/>
        </w:rPr>
        <w:t>(</w:t>
      </w:r>
      <w:r>
        <w:rPr>
          <w:rFonts w:eastAsia="Georgia"/>
          <w:color w:val="292929"/>
          <w:szCs w:val="16"/>
          <w:highlight w:val="white"/>
          <w:lang w:val="en"/>
        </w:rPr>
        <w:t>2</w:t>
      </w:r>
      <w:r w:rsidRPr="00E605F4">
        <w:rPr>
          <w:rFonts w:eastAsia="Georgia"/>
          <w:color w:val="292929"/>
          <w:szCs w:val="16"/>
          <w:highlight w:val="white"/>
          <w:lang w:val="en"/>
        </w:rPr>
        <w:t>)</w:t>
      </w:r>
    </w:p>
    <w:p w14:paraId="2288F163" w14:textId="77777777" w:rsidR="006A129B" w:rsidRPr="00F37FAE" w:rsidRDefault="006A129B" w:rsidP="006A129B">
      <w:pPr>
        <w:rPr>
          <w:b/>
          <w:bCs/>
          <w:szCs w:val="16"/>
        </w:rPr>
      </w:pPr>
    </w:p>
    <w:p w14:paraId="7AA12A5E" w14:textId="77777777" w:rsidR="006A129B" w:rsidRPr="00F37FAE" w:rsidRDefault="006A129B" w:rsidP="006A129B">
      <w:pPr>
        <w:rPr>
          <w:szCs w:val="16"/>
        </w:rPr>
      </w:pPr>
      <w:proofErr w:type="spellStart"/>
      <w:r w:rsidRPr="00F37FAE">
        <w:rPr>
          <w:szCs w:val="16"/>
        </w:rPr>
        <w:t>tf</w:t>
      </w:r>
      <w:proofErr w:type="spellEnd"/>
      <w:r w:rsidRPr="00F37FAE">
        <w:rPr>
          <w:szCs w:val="16"/>
        </w:rPr>
        <w:t xml:space="preserve"> </w:t>
      </w:r>
      <w:proofErr w:type="spellStart"/>
      <w:proofErr w:type="gramStart"/>
      <w:r w:rsidRPr="00F37FAE">
        <w:rPr>
          <w:szCs w:val="16"/>
          <w:vertAlign w:val="subscript"/>
        </w:rPr>
        <w:t>x,y</w:t>
      </w:r>
      <w:proofErr w:type="spellEnd"/>
      <w:proofErr w:type="gramEnd"/>
      <w:r w:rsidRPr="00F37FAE">
        <w:rPr>
          <w:szCs w:val="16"/>
          <w:vertAlign w:val="subscript"/>
        </w:rPr>
        <w:t xml:space="preserve"> =  </w:t>
      </w:r>
      <w:r w:rsidRPr="00F37FAE">
        <w:rPr>
          <w:szCs w:val="16"/>
        </w:rPr>
        <w:t>Frequency of x in y</w:t>
      </w:r>
    </w:p>
    <w:p w14:paraId="13E35C53" w14:textId="77777777" w:rsidR="006A129B" w:rsidRPr="00F37FAE" w:rsidRDefault="006A129B" w:rsidP="006A129B">
      <w:pPr>
        <w:rPr>
          <w:szCs w:val="16"/>
        </w:rPr>
      </w:pPr>
      <w:proofErr w:type="spellStart"/>
      <w:proofErr w:type="gramStart"/>
      <w:r w:rsidRPr="00F37FAE">
        <w:rPr>
          <w:szCs w:val="16"/>
        </w:rPr>
        <w:t>df</w:t>
      </w:r>
      <w:r w:rsidRPr="00F37FAE">
        <w:rPr>
          <w:szCs w:val="16"/>
          <w:vertAlign w:val="subscript"/>
        </w:rPr>
        <w:t>x</w:t>
      </w:r>
      <w:proofErr w:type="spellEnd"/>
      <w:r w:rsidRPr="00F37FAE">
        <w:rPr>
          <w:szCs w:val="16"/>
          <w:vertAlign w:val="subscript"/>
        </w:rPr>
        <w:t xml:space="preserve">  =</w:t>
      </w:r>
      <w:proofErr w:type="gramEnd"/>
      <w:r w:rsidRPr="00F37FAE">
        <w:rPr>
          <w:szCs w:val="16"/>
          <w:vertAlign w:val="subscript"/>
        </w:rPr>
        <w:t xml:space="preserve"> </w:t>
      </w:r>
      <w:r w:rsidRPr="00F37FAE">
        <w:rPr>
          <w:szCs w:val="16"/>
        </w:rPr>
        <w:t>Number of documents that contain x</w:t>
      </w:r>
    </w:p>
    <w:p w14:paraId="4D4949BE" w14:textId="0D673890" w:rsidR="006A129B" w:rsidRPr="007D7EBC" w:rsidRDefault="006A129B" w:rsidP="006A129B">
      <w:pPr>
        <w:rPr>
          <w:szCs w:val="16"/>
        </w:rPr>
      </w:pPr>
      <w:r w:rsidRPr="00F37FAE">
        <w:rPr>
          <w:szCs w:val="16"/>
        </w:rPr>
        <w:t xml:space="preserve">N </w:t>
      </w:r>
      <w:r w:rsidRPr="00F37FAE">
        <w:rPr>
          <w:szCs w:val="16"/>
          <w:vertAlign w:val="subscript"/>
        </w:rPr>
        <w:t xml:space="preserve">= </w:t>
      </w:r>
      <w:r w:rsidRPr="00F37FAE">
        <w:rPr>
          <w:szCs w:val="16"/>
        </w:rPr>
        <w:t xml:space="preserve">Total number of documents </w:t>
      </w:r>
    </w:p>
    <w:p w14:paraId="0F9EE01C"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lastRenderedPageBreak/>
        <w:t>The Given an example to understand the concept better, take two documents as D1 and D2.</w:t>
      </w:r>
    </w:p>
    <w:p w14:paraId="5D083CBB"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D1 = He is intelligent.</w:t>
      </w:r>
    </w:p>
    <w:p w14:paraId="200EB25E" w14:textId="77777777" w:rsidR="006A129B"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D2 = he is not intelligent.</w:t>
      </w:r>
    </w:p>
    <w:p w14:paraId="111F0C61" w14:textId="77777777" w:rsidR="006A129B" w:rsidRDefault="006A129B" w:rsidP="006A129B">
      <w:pPr>
        <w:shd w:val="clear" w:color="auto" w:fill="FFFFFF"/>
        <w:rPr>
          <w:rFonts w:eastAsia="Georgia"/>
          <w:b/>
          <w:bCs/>
          <w:color w:val="292929"/>
          <w:szCs w:val="16"/>
          <w:highlight w:val="white"/>
        </w:rPr>
      </w:pPr>
    </w:p>
    <w:p w14:paraId="6F2AA73F" w14:textId="77777777" w:rsidR="006A129B" w:rsidRPr="00091D68" w:rsidRDefault="006A129B" w:rsidP="006A129B">
      <w:pPr>
        <w:shd w:val="clear" w:color="auto" w:fill="FFFFFF"/>
        <w:rPr>
          <w:rFonts w:eastAsia="Georgia"/>
          <w:b/>
          <w:bCs/>
          <w:color w:val="292929"/>
          <w:szCs w:val="16"/>
          <w:highlight w:val="white"/>
        </w:rPr>
      </w:pPr>
      <w:r w:rsidRPr="00C73FC4">
        <w:rPr>
          <w:rFonts w:eastAsia="Georgia"/>
          <w:b/>
          <w:bCs/>
          <w:color w:val="292929"/>
          <w:szCs w:val="16"/>
          <w:highlight w:val="white"/>
        </w:rPr>
        <w:t xml:space="preserve">Table 1 </w:t>
      </w:r>
      <w:r>
        <w:rPr>
          <w:rFonts w:eastAsia="Georgia"/>
          <w:b/>
          <w:bCs/>
          <w:color w:val="292929"/>
          <w:szCs w:val="16"/>
          <w:highlight w:val="white"/>
        </w:rPr>
        <w:t xml:space="preserve">– </w:t>
      </w:r>
      <w:r w:rsidRPr="00C73FC4">
        <w:rPr>
          <w:rFonts w:eastAsia="Georgia"/>
          <w:b/>
          <w:bCs/>
          <w:color w:val="292929"/>
          <w:szCs w:val="16"/>
          <w:highlight w:val="white"/>
        </w:rPr>
        <w:t>TF-IDF Vectorizer example</w:t>
      </w:r>
    </w:p>
    <w:p w14:paraId="525F1D10" w14:textId="77777777" w:rsidR="006A129B" w:rsidRDefault="006A129B" w:rsidP="006A129B">
      <w:pPr>
        <w:shd w:val="clear" w:color="auto" w:fill="FFFFFF"/>
        <w:jc w:val="both"/>
        <w:rPr>
          <w:rFonts w:eastAsia="Georgia"/>
          <w:color w:val="292929"/>
          <w:highlight w:val="white"/>
        </w:rPr>
      </w:pPr>
    </w:p>
    <w:tbl>
      <w:tblPr>
        <w:tblStyle w:val="PlainTable2"/>
        <w:tblW w:w="0" w:type="auto"/>
        <w:tblLook w:val="04A0" w:firstRow="1" w:lastRow="0" w:firstColumn="1" w:lastColumn="0" w:noHBand="0" w:noVBand="1"/>
      </w:tblPr>
      <w:tblGrid>
        <w:gridCol w:w="821"/>
        <w:gridCol w:w="623"/>
        <w:gridCol w:w="623"/>
        <w:gridCol w:w="682"/>
        <w:gridCol w:w="639"/>
        <w:gridCol w:w="638"/>
      </w:tblGrid>
      <w:tr w:rsidR="006A129B" w14:paraId="13DD4016" w14:textId="77777777" w:rsidTr="006B630F">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652" w:type="dxa"/>
            <w:vMerge w:val="restart"/>
          </w:tcPr>
          <w:p w14:paraId="25EACE59" w14:textId="77777777" w:rsidR="006A129B" w:rsidRPr="0029085E" w:rsidRDefault="006A129B" w:rsidP="006B630F">
            <w:pPr>
              <w:rPr>
                <w:rFonts w:eastAsia="Georgia"/>
                <w:color w:val="292929"/>
                <w:szCs w:val="16"/>
                <w:highlight w:val="white"/>
              </w:rPr>
            </w:pPr>
            <w:r w:rsidRPr="0029085E">
              <w:rPr>
                <w:rFonts w:eastAsia="Georgia"/>
                <w:color w:val="292929"/>
                <w:szCs w:val="16"/>
                <w:highlight w:val="white"/>
              </w:rPr>
              <w:t>W</w:t>
            </w:r>
            <w:r>
              <w:rPr>
                <w:rFonts w:eastAsia="Georgia"/>
                <w:color w:val="292929"/>
                <w:szCs w:val="16"/>
                <w:highlight w:val="white"/>
              </w:rPr>
              <w:t>ORDS</w:t>
            </w:r>
          </w:p>
        </w:tc>
        <w:tc>
          <w:tcPr>
            <w:tcW w:w="1246" w:type="dxa"/>
            <w:gridSpan w:val="2"/>
          </w:tcPr>
          <w:p w14:paraId="3BFAF683" w14:textId="77777777" w:rsidR="006A129B" w:rsidRDefault="006A129B" w:rsidP="006B630F">
            <w:pPr>
              <w:jc w:val="both"/>
              <w:cnfStyle w:val="100000000000" w:firstRow="1" w:lastRow="0" w:firstColumn="0" w:lastColumn="0" w:oddVBand="0" w:evenVBand="0" w:oddHBand="0" w:evenHBand="0" w:firstRowFirstColumn="0" w:firstRowLastColumn="0" w:lastRowFirstColumn="0" w:lastRowLastColumn="0"/>
              <w:rPr>
                <w:rFonts w:eastAsia="Georgia"/>
                <w:color w:val="292929"/>
                <w:highlight w:val="white"/>
              </w:rPr>
            </w:pPr>
            <w:r w:rsidRPr="00091D68">
              <w:rPr>
                <w:rFonts w:eastAsia="Georgia"/>
                <w:color w:val="292929"/>
                <w:szCs w:val="16"/>
                <w:highlight w:val="white"/>
              </w:rPr>
              <w:t>TF</w:t>
            </w:r>
          </w:p>
        </w:tc>
        <w:tc>
          <w:tcPr>
            <w:tcW w:w="682" w:type="dxa"/>
            <w:vMerge w:val="restart"/>
          </w:tcPr>
          <w:p w14:paraId="25CFD2B0" w14:textId="77777777" w:rsidR="006A129B" w:rsidRPr="00091D68" w:rsidRDefault="006A129B" w:rsidP="006B630F">
            <w:pPr>
              <w:jc w:val="both"/>
              <w:cnfStyle w:val="100000000000" w:firstRow="1" w:lastRow="0" w:firstColumn="0" w:lastColumn="0" w:oddVBand="0" w:evenVBand="0" w:oddHBand="0" w:evenHBand="0" w:firstRowFirstColumn="0" w:firstRowLastColumn="0" w:lastRowFirstColumn="0" w:lastRowLastColumn="0"/>
              <w:rPr>
                <w:rFonts w:eastAsia="Georgia"/>
                <w:color w:val="292929"/>
                <w:szCs w:val="16"/>
                <w:highlight w:val="white"/>
              </w:rPr>
            </w:pPr>
            <w:r w:rsidRPr="00091D68">
              <w:rPr>
                <w:rFonts w:eastAsia="Georgia"/>
                <w:color w:val="292929"/>
                <w:szCs w:val="16"/>
                <w:highlight w:val="white"/>
              </w:rPr>
              <w:t>IDF</w:t>
            </w:r>
          </w:p>
        </w:tc>
        <w:tc>
          <w:tcPr>
            <w:tcW w:w="1277" w:type="dxa"/>
            <w:gridSpan w:val="2"/>
          </w:tcPr>
          <w:p w14:paraId="30D26E46" w14:textId="77777777" w:rsidR="006A129B" w:rsidRDefault="006A129B" w:rsidP="006B630F">
            <w:pPr>
              <w:cnfStyle w:val="100000000000" w:firstRow="1" w:lastRow="0" w:firstColumn="0" w:lastColumn="0" w:oddVBand="0" w:evenVBand="0" w:oddHBand="0" w:evenHBand="0" w:firstRowFirstColumn="0" w:firstRowLastColumn="0" w:lastRowFirstColumn="0" w:lastRowLastColumn="0"/>
              <w:rPr>
                <w:rFonts w:eastAsia="Georgia"/>
                <w:color w:val="292929"/>
                <w:highlight w:val="white"/>
              </w:rPr>
            </w:pPr>
            <w:r w:rsidRPr="00091D68">
              <w:rPr>
                <w:rFonts w:eastAsia="Georgia"/>
                <w:color w:val="292929"/>
                <w:szCs w:val="16"/>
                <w:highlight w:val="white"/>
              </w:rPr>
              <w:t>TF*IDF</w:t>
            </w:r>
          </w:p>
        </w:tc>
      </w:tr>
      <w:tr w:rsidR="006A129B" w14:paraId="5AA8EC99" w14:textId="77777777" w:rsidTr="006B630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652" w:type="dxa"/>
            <w:vMerge/>
          </w:tcPr>
          <w:p w14:paraId="29F03880" w14:textId="77777777" w:rsidR="006A129B" w:rsidRDefault="006A129B" w:rsidP="006B630F">
            <w:pPr>
              <w:jc w:val="both"/>
              <w:rPr>
                <w:rFonts w:eastAsia="Georgia"/>
                <w:color w:val="292929"/>
                <w:highlight w:val="white"/>
              </w:rPr>
            </w:pPr>
          </w:p>
        </w:tc>
        <w:tc>
          <w:tcPr>
            <w:tcW w:w="623" w:type="dxa"/>
          </w:tcPr>
          <w:p w14:paraId="7FB45C4A"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Cs w:val="16"/>
                <w:highlight w:val="white"/>
              </w:rPr>
            </w:pPr>
            <w:r w:rsidRPr="00091D68">
              <w:rPr>
                <w:rFonts w:eastAsia="Georgia"/>
                <w:color w:val="292929"/>
                <w:szCs w:val="16"/>
                <w:highlight w:val="white"/>
              </w:rPr>
              <w:t>D1</w:t>
            </w:r>
          </w:p>
        </w:tc>
        <w:tc>
          <w:tcPr>
            <w:tcW w:w="623" w:type="dxa"/>
          </w:tcPr>
          <w:p w14:paraId="45458243"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Cs w:val="16"/>
                <w:highlight w:val="white"/>
              </w:rPr>
            </w:pPr>
            <w:r w:rsidRPr="00091D68">
              <w:rPr>
                <w:rFonts w:eastAsia="Georgia"/>
                <w:color w:val="292929"/>
                <w:szCs w:val="16"/>
                <w:highlight w:val="white"/>
              </w:rPr>
              <w:t>D2</w:t>
            </w:r>
          </w:p>
        </w:tc>
        <w:tc>
          <w:tcPr>
            <w:tcW w:w="682" w:type="dxa"/>
            <w:vMerge/>
          </w:tcPr>
          <w:p w14:paraId="16A31617" w14:textId="77777777" w:rsidR="006A129B"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highlight w:val="white"/>
              </w:rPr>
            </w:pPr>
          </w:p>
        </w:tc>
        <w:tc>
          <w:tcPr>
            <w:tcW w:w="639" w:type="dxa"/>
          </w:tcPr>
          <w:p w14:paraId="09932A5B"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Cs w:val="16"/>
                <w:highlight w:val="white"/>
              </w:rPr>
            </w:pPr>
            <w:r w:rsidRPr="00091D68">
              <w:rPr>
                <w:rFonts w:eastAsia="Georgia"/>
                <w:color w:val="292929"/>
                <w:szCs w:val="16"/>
                <w:highlight w:val="white"/>
              </w:rPr>
              <w:t>D1</w:t>
            </w:r>
          </w:p>
        </w:tc>
        <w:tc>
          <w:tcPr>
            <w:tcW w:w="637" w:type="dxa"/>
          </w:tcPr>
          <w:p w14:paraId="6DCC88CC"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Cs w:val="16"/>
                <w:highlight w:val="white"/>
              </w:rPr>
            </w:pPr>
            <w:r w:rsidRPr="00091D68">
              <w:rPr>
                <w:rFonts w:eastAsia="Georgia"/>
                <w:color w:val="292929"/>
                <w:szCs w:val="16"/>
                <w:highlight w:val="white"/>
              </w:rPr>
              <w:t>D2</w:t>
            </w:r>
          </w:p>
        </w:tc>
      </w:tr>
      <w:tr w:rsidR="006A129B" w14:paraId="3ED6C90A" w14:textId="77777777" w:rsidTr="006B630F">
        <w:trPr>
          <w:trHeight w:val="277"/>
        </w:trPr>
        <w:tc>
          <w:tcPr>
            <w:cnfStyle w:val="001000000000" w:firstRow="0" w:lastRow="0" w:firstColumn="1" w:lastColumn="0" w:oddVBand="0" w:evenVBand="0" w:oddHBand="0" w:evenHBand="0" w:firstRowFirstColumn="0" w:firstRowLastColumn="0" w:lastRowFirstColumn="0" w:lastRowLastColumn="0"/>
            <w:tcW w:w="652" w:type="dxa"/>
          </w:tcPr>
          <w:p w14:paraId="1D899867" w14:textId="77777777" w:rsidR="006A129B" w:rsidRPr="00091D68" w:rsidRDefault="006A129B" w:rsidP="006B630F">
            <w:pPr>
              <w:jc w:val="both"/>
              <w:rPr>
                <w:rFonts w:eastAsia="Georgia"/>
                <w:b w:val="0"/>
                <w:bCs w:val="0"/>
                <w:color w:val="292929"/>
                <w:sz w:val="14"/>
                <w:szCs w:val="14"/>
                <w:highlight w:val="white"/>
              </w:rPr>
            </w:pPr>
            <w:r w:rsidRPr="00091D68">
              <w:rPr>
                <w:rFonts w:eastAsia="Georgia"/>
                <w:b w:val="0"/>
                <w:bCs w:val="0"/>
                <w:color w:val="292929"/>
                <w:sz w:val="14"/>
                <w:szCs w:val="14"/>
                <w:highlight w:val="white"/>
              </w:rPr>
              <w:t>He</w:t>
            </w:r>
          </w:p>
        </w:tc>
        <w:tc>
          <w:tcPr>
            <w:tcW w:w="623" w:type="dxa"/>
          </w:tcPr>
          <w:p w14:paraId="42A873B2"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23" w:type="dxa"/>
          </w:tcPr>
          <w:p w14:paraId="536B4A0E"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82" w:type="dxa"/>
          </w:tcPr>
          <w:p w14:paraId="5604E57C"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proofErr w:type="gramStart"/>
            <w:r w:rsidRPr="00091D68">
              <w:rPr>
                <w:rFonts w:eastAsia="Georgia"/>
                <w:color w:val="292929"/>
                <w:sz w:val="14"/>
                <w:szCs w:val="14"/>
                <w:highlight w:val="white"/>
              </w:rPr>
              <w:t>log(</w:t>
            </w:r>
            <w:proofErr w:type="gramEnd"/>
            <w:r w:rsidRPr="00091D68">
              <w:rPr>
                <w:rFonts w:eastAsia="Georgia"/>
                <w:color w:val="292929"/>
                <w:sz w:val="14"/>
                <w:szCs w:val="14"/>
                <w:highlight w:val="white"/>
              </w:rPr>
              <w:t>2/2)</w:t>
            </w:r>
          </w:p>
        </w:tc>
        <w:tc>
          <w:tcPr>
            <w:tcW w:w="639" w:type="dxa"/>
          </w:tcPr>
          <w:p w14:paraId="14E49D31"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c>
          <w:tcPr>
            <w:tcW w:w="637" w:type="dxa"/>
          </w:tcPr>
          <w:p w14:paraId="216F1DCB"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r>
      <w:tr w:rsidR="006A129B" w14:paraId="70600DCE" w14:textId="77777777" w:rsidTr="006B630F">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2" w:type="dxa"/>
          </w:tcPr>
          <w:p w14:paraId="50EB6BBC" w14:textId="77777777" w:rsidR="006A129B" w:rsidRPr="00091D68" w:rsidRDefault="006A129B" w:rsidP="006B630F">
            <w:pPr>
              <w:jc w:val="both"/>
              <w:rPr>
                <w:rFonts w:eastAsia="Georgia"/>
                <w:b w:val="0"/>
                <w:bCs w:val="0"/>
                <w:color w:val="292929"/>
                <w:sz w:val="14"/>
                <w:szCs w:val="14"/>
                <w:highlight w:val="white"/>
              </w:rPr>
            </w:pPr>
            <w:r w:rsidRPr="00091D68">
              <w:rPr>
                <w:rFonts w:eastAsia="Georgia"/>
                <w:b w:val="0"/>
                <w:bCs w:val="0"/>
                <w:color w:val="292929"/>
                <w:sz w:val="14"/>
                <w:szCs w:val="14"/>
                <w:highlight w:val="white"/>
              </w:rPr>
              <w:t>Is</w:t>
            </w:r>
          </w:p>
        </w:tc>
        <w:tc>
          <w:tcPr>
            <w:tcW w:w="623" w:type="dxa"/>
          </w:tcPr>
          <w:p w14:paraId="7290E2BC"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23" w:type="dxa"/>
          </w:tcPr>
          <w:p w14:paraId="3B574587"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82" w:type="dxa"/>
          </w:tcPr>
          <w:p w14:paraId="1E131001"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proofErr w:type="gramStart"/>
            <w:r w:rsidRPr="00091D68">
              <w:rPr>
                <w:rFonts w:eastAsia="Georgia"/>
                <w:color w:val="292929"/>
                <w:sz w:val="14"/>
                <w:szCs w:val="14"/>
                <w:highlight w:val="white"/>
              </w:rPr>
              <w:t>log(</w:t>
            </w:r>
            <w:proofErr w:type="gramEnd"/>
            <w:r w:rsidRPr="00091D68">
              <w:rPr>
                <w:rFonts w:eastAsia="Georgia"/>
                <w:color w:val="292929"/>
                <w:sz w:val="14"/>
                <w:szCs w:val="14"/>
                <w:highlight w:val="white"/>
              </w:rPr>
              <w:t>2/2)</w:t>
            </w:r>
          </w:p>
        </w:tc>
        <w:tc>
          <w:tcPr>
            <w:tcW w:w="639" w:type="dxa"/>
          </w:tcPr>
          <w:p w14:paraId="5C59C689"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c>
          <w:tcPr>
            <w:tcW w:w="637" w:type="dxa"/>
          </w:tcPr>
          <w:p w14:paraId="7B225D3E"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r>
      <w:tr w:rsidR="006A129B" w14:paraId="7D7817A4" w14:textId="77777777" w:rsidTr="006B630F">
        <w:trPr>
          <w:trHeight w:val="277"/>
        </w:trPr>
        <w:tc>
          <w:tcPr>
            <w:cnfStyle w:val="001000000000" w:firstRow="0" w:lastRow="0" w:firstColumn="1" w:lastColumn="0" w:oddVBand="0" w:evenVBand="0" w:oddHBand="0" w:evenHBand="0" w:firstRowFirstColumn="0" w:firstRowLastColumn="0" w:lastRowFirstColumn="0" w:lastRowLastColumn="0"/>
            <w:tcW w:w="652" w:type="dxa"/>
          </w:tcPr>
          <w:p w14:paraId="2FFE8276" w14:textId="77777777" w:rsidR="006A129B" w:rsidRPr="00091D68" w:rsidRDefault="006A129B" w:rsidP="006B630F">
            <w:pPr>
              <w:jc w:val="both"/>
              <w:rPr>
                <w:rFonts w:eastAsia="Georgia"/>
                <w:b w:val="0"/>
                <w:bCs w:val="0"/>
                <w:color w:val="292929"/>
                <w:sz w:val="14"/>
                <w:szCs w:val="14"/>
                <w:highlight w:val="white"/>
              </w:rPr>
            </w:pPr>
            <w:r w:rsidRPr="00091D68">
              <w:rPr>
                <w:rFonts w:eastAsia="Georgia"/>
                <w:b w:val="0"/>
                <w:bCs w:val="0"/>
                <w:color w:val="292929"/>
                <w:sz w:val="14"/>
                <w:szCs w:val="14"/>
                <w:highlight w:val="white"/>
              </w:rPr>
              <w:t>Intelligent</w:t>
            </w:r>
          </w:p>
        </w:tc>
        <w:tc>
          <w:tcPr>
            <w:tcW w:w="623" w:type="dxa"/>
          </w:tcPr>
          <w:p w14:paraId="51DFAEA0"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23" w:type="dxa"/>
          </w:tcPr>
          <w:p w14:paraId="0D3B0E17"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82" w:type="dxa"/>
          </w:tcPr>
          <w:p w14:paraId="2D98334A"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proofErr w:type="gramStart"/>
            <w:r w:rsidRPr="00091D68">
              <w:rPr>
                <w:rFonts w:eastAsia="Georgia"/>
                <w:color w:val="292929"/>
                <w:sz w:val="14"/>
                <w:szCs w:val="14"/>
                <w:highlight w:val="white"/>
              </w:rPr>
              <w:t>log(</w:t>
            </w:r>
            <w:proofErr w:type="gramEnd"/>
            <w:r w:rsidRPr="00091D68">
              <w:rPr>
                <w:rFonts w:eastAsia="Georgia"/>
                <w:color w:val="292929"/>
                <w:sz w:val="14"/>
                <w:szCs w:val="14"/>
                <w:highlight w:val="white"/>
              </w:rPr>
              <w:t>2/2)</w:t>
            </w:r>
          </w:p>
        </w:tc>
        <w:tc>
          <w:tcPr>
            <w:tcW w:w="639" w:type="dxa"/>
          </w:tcPr>
          <w:p w14:paraId="42F47ACB"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c>
          <w:tcPr>
            <w:tcW w:w="637" w:type="dxa"/>
          </w:tcPr>
          <w:p w14:paraId="3817A094" w14:textId="77777777" w:rsidR="006A129B" w:rsidRPr="00091D68" w:rsidRDefault="006A129B" w:rsidP="006B630F">
            <w:pPr>
              <w:jc w:val="both"/>
              <w:cnfStyle w:val="000000000000" w:firstRow="0" w:lastRow="0" w:firstColumn="0" w:lastColumn="0" w:oddVBand="0" w:evenVBand="0" w:oddHBand="0"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r>
      <w:tr w:rsidR="006A129B" w14:paraId="2263D2A8" w14:textId="77777777" w:rsidTr="006B630F">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652" w:type="dxa"/>
          </w:tcPr>
          <w:p w14:paraId="032FF288" w14:textId="77777777" w:rsidR="006A129B" w:rsidRPr="00091D68" w:rsidRDefault="006A129B" w:rsidP="006B630F">
            <w:pPr>
              <w:jc w:val="both"/>
              <w:rPr>
                <w:rFonts w:eastAsia="Georgia"/>
                <w:b w:val="0"/>
                <w:bCs w:val="0"/>
                <w:color w:val="292929"/>
                <w:sz w:val="14"/>
                <w:szCs w:val="14"/>
                <w:highlight w:val="white"/>
              </w:rPr>
            </w:pPr>
            <w:r w:rsidRPr="00091D68">
              <w:rPr>
                <w:rFonts w:eastAsia="Georgia"/>
                <w:b w:val="0"/>
                <w:bCs w:val="0"/>
                <w:color w:val="292929"/>
                <w:sz w:val="14"/>
                <w:szCs w:val="14"/>
                <w:highlight w:val="white"/>
              </w:rPr>
              <w:t>Not</w:t>
            </w:r>
          </w:p>
        </w:tc>
        <w:tc>
          <w:tcPr>
            <w:tcW w:w="623" w:type="dxa"/>
          </w:tcPr>
          <w:p w14:paraId="6177F9EF"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c>
          <w:tcPr>
            <w:tcW w:w="623" w:type="dxa"/>
          </w:tcPr>
          <w:p w14:paraId="52BC3E4F"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1</w:t>
            </w:r>
          </w:p>
        </w:tc>
        <w:tc>
          <w:tcPr>
            <w:tcW w:w="682" w:type="dxa"/>
          </w:tcPr>
          <w:p w14:paraId="1AAF508A"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proofErr w:type="gramStart"/>
            <w:r w:rsidRPr="00091D68">
              <w:rPr>
                <w:rFonts w:eastAsia="Georgia"/>
                <w:color w:val="292929"/>
                <w:sz w:val="14"/>
                <w:szCs w:val="14"/>
                <w:highlight w:val="white"/>
              </w:rPr>
              <w:t>log(</w:t>
            </w:r>
            <w:proofErr w:type="gramEnd"/>
            <w:r w:rsidRPr="00091D68">
              <w:rPr>
                <w:rFonts w:eastAsia="Georgia"/>
                <w:color w:val="292929"/>
                <w:sz w:val="14"/>
                <w:szCs w:val="14"/>
                <w:highlight w:val="white"/>
              </w:rPr>
              <w:t>2/1)</w:t>
            </w:r>
          </w:p>
        </w:tc>
        <w:tc>
          <w:tcPr>
            <w:tcW w:w="639" w:type="dxa"/>
          </w:tcPr>
          <w:p w14:paraId="52B190EE"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r w:rsidRPr="00091D68">
              <w:rPr>
                <w:rFonts w:eastAsia="Georgia"/>
                <w:color w:val="292929"/>
                <w:sz w:val="14"/>
                <w:szCs w:val="14"/>
                <w:highlight w:val="white"/>
              </w:rPr>
              <w:t>0</w:t>
            </w:r>
          </w:p>
        </w:tc>
        <w:tc>
          <w:tcPr>
            <w:tcW w:w="637" w:type="dxa"/>
          </w:tcPr>
          <w:p w14:paraId="0111C94A" w14:textId="77777777" w:rsidR="006A129B" w:rsidRPr="00091D68" w:rsidRDefault="006A129B" w:rsidP="006B630F">
            <w:pPr>
              <w:jc w:val="both"/>
              <w:cnfStyle w:val="000000100000" w:firstRow="0" w:lastRow="0" w:firstColumn="0" w:lastColumn="0" w:oddVBand="0" w:evenVBand="0" w:oddHBand="1" w:evenHBand="0" w:firstRowFirstColumn="0" w:firstRowLastColumn="0" w:lastRowFirstColumn="0" w:lastRowLastColumn="0"/>
              <w:rPr>
                <w:rFonts w:eastAsia="Georgia"/>
                <w:color w:val="292929"/>
                <w:sz w:val="14"/>
                <w:szCs w:val="14"/>
                <w:highlight w:val="white"/>
              </w:rPr>
            </w:pPr>
            <w:proofErr w:type="gramStart"/>
            <w:r w:rsidRPr="00091D68">
              <w:rPr>
                <w:rFonts w:eastAsia="Georgia"/>
                <w:color w:val="292929"/>
                <w:sz w:val="14"/>
                <w:szCs w:val="14"/>
                <w:highlight w:val="white"/>
              </w:rPr>
              <w:t>log(</w:t>
            </w:r>
            <w:proofErr w:type="gramEnd"/>
            <w:r w:rsidRPr="00091D68">
              <w:rPr>
                <w:rFonts w:eastAsia="Georgia"/>
                <w:color w:val="292929"/>
                <w:sz w:val="14"/>
                <w:szCs w:val="14"/>
                <w:highlight w:val="white"/>
              </w:rPr>
              <w:t>2)</w:t>
            </w:r>
          </w:p>
        </w:tc>
      </w:tr>
    </w:tbl>
    <w:p w14:paraId="6A954867" w14:textId="77777777" w:rsidR="006A129B" w:rsidRDefault="006A129B" w:rsidP="006A129B">
      <w:pPr>
        <w:shd w:val="clear" w:color="auto" w:fill="FFFFFF"/>
        <w:jc w:val="both"/>
        <w:rPr>
          <w:rFonts w:eastAsia="Georgia"/>
          <w:color w:val="292929"/>
          <w:highlight w:val="white"/>
        </w:rPr>
      </w:pPr>
    </w:p>
    <w:p w14:paraId="7C0786CC"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Here the word not is really important as it is the decision of the ranking. So, the equation should reciprocate that the word is quite important.</w:t>
      </w:r>
    </w:p>
    <w:p w14:paraId="47CB2D81" w14:textId="77777777" w:rsidR="006A129B" w:rsidRDefault="006A129B" w:rsidP="006A129B">
      <w:pPr>
        <w:shd w:val="clear" w:color="auto" w:fill="FFFFFF"/>
        <w:jc w:val="both"/>
        <w:rPr>
          <w:rFonts w:eastAsia="Georgia"/>
          <w:color w:val="292929"/>
          <w:szCs w:val="16"/>
          <w:highlight w:val="white"/>
        </w:rPr>
      </w:pPr>
      <w:r>
        <w:rPr>
          <w:rFonts w:eastAsia="Georgia"/>
          <w:color w:val="292929"/>
          <w:szCs w:val="16"/>
          <w:highlight w:val="white"/>
        </w:rPr>
        <w:t xml:space="preserve">       </w:t>
      </w:r>
      <w:r w:rsidRPr="00F37FAE">
        <w:rPr>
          <w:rFonts w:eastAsia="Georgia"/>
          <w:color w:val="292929"/>
          <w:szCs w:val="16"/>
          <w:highlight w:val="white"/>
        </w:rPr>
        <w:t>In the</w:t>
      </w:r>
      <w:r>
        <w:rPr>
          <w:rFonts w:ascii="Georgia" w:eastAsia="Georgia" w:hAnsi="Georgia" w:cs="Georgia"/>
          <w:color w:val="292929"/>
          <w:sz w:val="28"/>
          <w:szCs w:val="28"/>
          <w:highlight w:val="white"/>
        </w:rPr>
        <w:t xml:space="preserve"> </w:t>
      </w:r>
      <w:r w:rsidRPr="00F37FAE">
        <w:rPr>
          <w:rFonts w:eastAsia="Georgia"/>
          <w:color w:val="292929"/>
          <w:szCs w:val="16"/>
          <w:highlight w:val="white"/>
        </w:rPr>
        <w:t xml:space="preserve">conclusion, it is reflected that the words ‘He’, ‘Is’ and ‘Intelligent’ are not significantly important as their </w:t>
      </w:r>
      <w:proofErr w:type="spellStart"/>
      <w:r w:rsidRPr="00F37FAE">
        <w:rPr>
          <w:rFonts w:eastAsia="Georgia"/>
          <w:color w:val="292929"/>
          <w:szCs w:val="16"/>
          <w:highlight w:val="white"/>
        </w:rPr>
        <w:t>Tf</w:t>
      </w:r>
      <w:proofErr w:type="spellEnd"/>
      <w:r w:rsidRPr="00F37FAE">
        <w:rPr>
          <w:rFonts w:eastAsia="Georgia"/>
          <w:color w:val="292929"/>
          <w:szCs w:val="16"/>
          <w:highlight w:val="white"/>
        </w:rPr>
        <w:t>*</w:t>
      </w:r>
      <w:proofErr w:type="spellStart"/>
      <w:r w:rsidRPr="00F37FAE">
        <w:rPr>
          <w:rFonts w:eastAsia="Georgia"/>
          <w:color w:val="292929"/>
          <w:szCs w:val="16"/>
          <w:highlight w:val="white"/>
        </w:rPr>
        <w:t>Idf</w:t>
      </w:r>
      <w:proofErr w:type="spellEnd"/>
      <w:r w:rsidRPr="00F37FAE">
        <w:rPr>
          <w:rFonts w:eastAsia="Georgia"/>
          <w:color w:val="292929"/>
          <w:szCs w:val="16"/>
          <w:highlight w:val="white"/>
        </w:rPr>
        <w:t xml:space="preserve"> value is zero. The important word in these 2 documents that differentiates the ranking is the word ‘Not’. for that one must import necessary packages which are pre-defined.</w:t>
      </w:r>
    </w:p>
    <w:p w14:paraId="589D8F32" w14:textId="77777777" w:rsidR="006A129B" w:rsidRPr="00F37FAE" w:rsidRDefault="006A129B" w:rsidP="006A129B">
      <w:pPr>
        <w:shd w:val="clear" w:color="auto" w:fill="FFFFFF"/>
        <w:jc w:val="both"/>
        <w:rPr>
          <w:rFonts w:eastAsia="Georgia"/>
          <w:color w:val="292929"/>
          <w:szCs w:val="16"/>
          <w:highlight w:val="white"/>
        </w:rPr>
      </w:pPr>
    </w:p>
    <w:p w14:paraId="2F8B4922"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Packages include:</w:t>
      </w:r>
    </w:p>
    <w:p w14:paraId="0D815A46"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 xml:space="preserve">Import </w:t>
      </w:r>
      <w:proofErr w:type="spellStart"/>
      <w:r w:rsidRPr="00F37FAE">
        <w:rPr>
          <w:rFonts w:eastAsia="Georgia"/>
          <w:color w:val="292929"/>
          <w:szCs w:val="16"/>
          <w:highlight w:val="white"/>
        </w:rPr>
        <w:t>gensim</w:t>
      </w:r>
      <w:proofErr w:type="spellEnd"/>
    </w:p>
    <w:p w14:paraId="3670D665" w14:textId="77777777" w:rsidR="006A129B" w:rsidRPr="00F37FAE"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 xml:space="preserve">From </w:t>
      </w:r>
      <w:proofErr w:type="spellStart"/>
      <w:r w:rsidRPr="00F37FAE">
        <w:rPr>
          <w:rFonts w:eastAsia="Georgia"/>
          <w:color w:val="292929"/>
          <w:szCs w:val="16"/>
          <w:highlight w:val="white"/>
        </w:rPr>
        <w:t>gensim</w:t>
      </w:r>
      <w:proofErr w:type="spellEnd"/>
      <w:r w:rsidRPr="00F37FAE">
        <w:rPr>
          <w:rFonts w:eastAsia="Georgia"/>
          <w:color w:val="292929"/>
          <w:szCs w:val="16"/>
          <w:highlight w:val="white"/>
        </w:rPr>
        <w:t xml:space="preserve"> import corpora</w:t>
      </w:r>
    </w:p>
    <w:p w14:paraId="4F24E94A" w14:textId="6D8AFABB" w:rsidR="006A129B" w:rsidRDefault="006A129B" w:rsidP="006A129B">
      <w:pPr>
        <w:shd w:val="clear" w:color="auto" w:fill="FFFFFF"/>
        <w:jc w:val="both"/>
        <w:rPr>
          <w:rFonts w:eastAsia="Georgia"/>
          <w:color w:val="292929"/>
          <w:szCs w:val="16"/>
          <w:highlight w:val="white"/>
        </w:rPr>
      </w:pPr>
      <w:r w:rsidRPr="00F37FAE">
        <w:rPr>
          <w:rFonts w:eastAsia="Georgia"/>
          <w:color w:val="292929"/>
          <w:szCs w:val="16"/>
          <w:highlight w:val="white"/>
        </w:rPr>
        <w:t xml:space="preserve">From </w:t>
      </w:r>
      <w:proofErr w:type="spellStart"/>
      <w:proofErr w:type="gramStart"/>
      <w:r w:rsidRPr="00F37FAE">
        <w:rPr>
          <w:rFonts w:eastAsia="Georgia"/>
          <w:color w:val="292929"/>
          <w:szCs w:val="16"/>
          <w:highlight w:val="white"/>
        </w:rPr>
        <w:t>gensim.utils</w:t>
      </w:r>
      <w:proofErr w:type="spellEnd"/>
      <w:proofErr w:type="gramEnd"/>
      <w:r w:rsidRPr="00F37FAE">
        <w:rPr>
          <w:rFonts w:eastAsia="Georgia"/>
          <w:color w:val="292929"/>
          <w:szCs w:val="16"/>
          <w:highlight w:val="white"/>
        </w:rPr>
        <w:t xml:space="preserve"> import </w:t>
      </w:r>
      <w:proofErr w:type="spellStart"/>
      <w:r w:rsidRPr="00F37FAE">
        <w:rPr>
          <w:rFonts w:eastAsia="Georgia"/>
          <w:color w:val="292929"/>
          <w:szCs w:val="16"/>
          <w:highlight w:val="white"/>
        </w:rPr>
        <w:t>simple_preprocess</w:t>
      </w:r>
      <w:proofErr w:type="spellEnd"/>
      <w:r w:rsidRPr="00F37FAE">
        <w:rPr>
          <w:rFonts w:eastAsia="Georgia"/>
          <w:color w:val="292929"/>
          <w:szCs w:val="16"/>
          <w:highlight w:val="white"/>
        </w:rPr>
        <w:t xml:space="preserve"> </w:t>
      </w:r>
    </w:p>
    <w:p w14:paraId="07C1C4BC" w14:textId="77777777" w:rsidR="00F62511" w:rsidRPr="00F37FAE" w:rsidRDefault="00F62511" w:rsidP="006A129B">
      <w:pPr>
        <w:shd w:val="clear" w:color="auto" w:fill="FFFFFF"/>
        <w:jc w:val="both"/>
        <w:rPr>
          <w:rFonts w:eastAsia="Georgia"/>
          <w:color w:val="292929"/>
          <w:szCs w:val="16"/>
          <w:highlight w:val="white"/>
        </w:rPr>
      </w:pPr>
    </w:p>
    <w:p w14:paraId="6978F5AC" w14:textId="4CCBC23E" w:rsidR="00F62511" w:rsidRDefault="006A129B" w:rsidP="00F62511">
      <w:pPr>
        <w:pBdr>
          <w:bottom w:val="single" w:sz="12" w:space="1" w:color="auto"/>
        </w:pBdr>
        <w:rPr>
          <w:rFonts w:eastAsia="Georgia"/>
          <w:color w:val="292929"/>
          <w:szCs w:val="16"/>
        </w:rPr>
      </w:pPr>
      <w:r w:rsidRPr="00F37FAE">
        <w:rPr>
          <w:rFonts w:eastAsia="Georgia"/>
          <w:color w:val="292929"/>
          <w:szCs w:val="16"/>
          <w:highlight w:val="white"/>
        </w:rPr>
        <w:t xml:space="preserve">       In Python, using scikit-learn the TF-IDF calculation becomes pretty easy. The platform provides a pre-calculated TF-IDF score which is word by word for each document’s description. By default, the words that add no significant value to the system like ‘the’, ‘a’, ‘an’ and ‘is’ are ignored by the system</w:t>
      </w:r>
      <w:r w:rsidR="00F62511">
        <w:rPr>
          <w:rFonts w:eastAsia="Georgia"/>
          <w:color w:val="292929"/>
          <w:szCs w:val="16"/>
        </w:rPr>
        <w:t xml:space="preserve"> automatically.</w:t>
      </w:r>
    </w:p>
    <w:p w14:paraId="3FE7AF26" w14:textId="77777777" w:rsidR="00F62511" w:rsidRDefault="00F62511" w:rsidP="00F62511">
      <w:pPr>
        <w:pBdr>
          <w:bottom w:val="single" w:sz="12" w:space="1" w:color="auto"/>
        </w:pBdr>
        <w:rPr>
          <w:rFonts w:eastAsia="Georgia"/>
          <w:color w:val="292929"/>
          <w:szCs w:val="16"/>
        </w:rPr>
      </w:pPr>
    </w:p>
    <w:p w14:paraId="0B4C3D7F" w14:textId="06DFF2A1" w:rsidR="00F62511" w:rsidRDefault="00F62511" w:rsidP="00F62511">
      <w:pPr>
        <w:rPr>
          <w:rFonts w:eastAsia="Georgia"/>
          <w:color w:val="292929"/>
          <w:szCs w:val="16"/>
        </w:rPr>
      </w:pPr>
    </w:p>
    <w:p w14:paraId="3019C60A" w14:textId="77777777" w:rsidR="00F62511" w:rsidRDefault="00F62511" w:rsidP="00F62511">
      <w:pPr>
        <w:jc w:val="both"/>
        <w:rPr>
          <w:b/>
          <w:bCs/>
          <w:sz w:val="19"/>
          <w:szCs w:val="19"/>
          <w:highlight w:val="white"/>
        </w:rPr>
      </w:pPr>
      <w:r w:rsidRPr="0043251E">
        <w:rPr>
          <w:b/>
          <w:bCs/>
          <w:sz w:val="19"/>
          <w:szCs w:val="19"/>
          <w:highlight w:val="white"/>
        </w:rPr>
        <w:t>4. Literature Survey</w:t>
      </w:r>
    </w:p>
    <w:p w14:paraId="67CF4260" w14:textId="77777777" w:rsidR="00F62511" w:rsidRPr="0043251E" w:rsidRDefault="00F62511" w:rsidP="00F62511">
      <w:pPr>
        <w:jc w:val="both"/>
        <w:rPr>
          <w:b/>
          <w:bCs/>
          <w:sz w:val="19"/>
          <w:szCs w:val="19"/>
          <w:highlight w:val="white"/>
        </w:rPr>
      </w:pPr>
    </w:p>
    <w:p w14:paraId="1532476D" w14:textId="77777777" w:rsidR="00F62511" w:rsidRPr="00F37FAE" w:rsidRDefault="00F62511" w:rsidP="00F62511">
      <w:pPr>
        <w:jc w:val="both"/>
        <w:rPr>
          <w:szCs w:val="16"/>
        </w:rPr>
      </w:pPr>
      <w:r w:rsidRPr="00F37FAE">
        <w:rPr>
          <w:szCs w:val="16"/>
        </w:rPr>
        <w:t xml:space="preserve">        The Literature survey was the first step to gain the knowledge of existing research in the field of recommendation systems. It was beneficial to make the effective use of the time by focusing on appropriate resources and also helped to achieve the uniqueness of the project.</w:t>
      </w:r>
    </w:p>
    <w:p w14:paraId="44EADF50" w14:textId="740B930B" w:rsidR="00F62511" w:rsidRDefault="00F62511" w:rsidP="00F62511">
      <w:pPr>
        <w:jc w:val="both"/>
        <w:rPr>
          <w:szCs w:val="16"/>
        </w:rPr>
      </w:pPr>
      <w:r w:rsidRPr="00F37FAE">
        <w:rPr>
          <w:szCs w:val="16"/>
        </w:rPr>
        <w:t xml:space="preserve">        After </w:t>
      </w:r>
      <w:proofErr w:type="spellStart"/>
      <w:r w:rsidRPr="00F37FAE">
        <w:rPr>
          <w:szCs w:val="16"/>
        </w:rPr>
        <w:t>analyzing</w:t>
      </w:r>
      <w:proofErr w:type="spellEnd"/>
      <w:r w:rsidRPr="00F37FAE">
        <w:rPr>
          <w:szCs w:val="16"/>
        </w:rPr>
        <w:t xml:space="preserve"> several research papers, it was concluded that according to the project requirement, mainly collaborative based, content-based, and sometimes a hybrid-based system was used. The main focus was on the algorithms, input datasets, </w:t>
      </w:r>
      <w:r w:rsidRPr="00F37FAE">
        <w:rPr>
          <w:rFonts w:cstheme="minorHAnsi"/>
          <w:color w:val="3C4043"/>
          <w:spacing w:val="3"/>
          <w:szCs w:val="16"/>
        </w:rPr>
        <w:t>approaches,</w:t>
      </w:r>
      <w:r w:rsidRPr="00F37FAE">
        <w:rPr>
          <w:rFonts w:ascii="Roboto" w:hAnsi="Roboto"/>
          <w:color w:val="3C4043"/>
          <w:spacing w:val="3"/>
          <w:szCs w:val="16"/>
        </w:rPr>
        <w:t xml:space="preserve"> </w:t>
      </w:r>
      <w:r w:rsidRPr="00F37FAE">
        <w:rPr>
          <w:rFonts w:cstheme="minorHAnsi"/>
          <w:color w:val="3C4043"/>
          <w:spacing w:val="3"/>
          <w:szCs w:val="16"/>
        </w:rPr>
        <w:t xml:space="preserve">methodologies they have adopted </w:t>
      </w:r>
      <w:r w:rsidRPr="00F37FAE">
        <w:rPr>
          <w:szCs w:val="16"/>
        </w:rPr>
        <w:t>to achieve the respective success rate. It was useful to know the popularity of a particular algorithm, different sources of the datasets.</w:t>
      </w:r>
    </w:p>
    <w:p w14:paraId="7B150E78" w14:textId="77777777" w:rsidR="00920E69" w:rsidRPr="00F37FAE" w:rsidRDefault="00920E69" w:rsidP="00F62511">
      <w:pPr>
        <w:jc w:val="both"/>
        <w:rPr>
          <w:szCs w:val="16"/>
        </w:rPr>
      </w:pPr>
    </w:p>
    <w:p w14:paraId="0185DB2E" w14:textId="77777777" w:rsidR="00F62511" w:rsidRPr="00F37FAE" w:rsidRDefault="00F62511" w:rsidP="00F62511">
      <w:pPr>
        <w:jc w:val="both"/>
        <w:rPr>
          <w:szCs w:val="16"/>
        </w:rPr>
      </w:pPr>
      <w:r w:rsidRPr="00F37FAE">
        <w:rPr>
          <w:szCs w:val="16"/>
        </w:rPr>
        <w:t xml:space="preserve">        In </w:t>
      </w:r>
      <w:r w:rsidRPr="004225B6">
        <w:rPr>
          <w:szCs w:val="16"/>
        </w:rPr>
        <w:t>(</w:t>
      </w:r>
      <w:r w:rsidRPr="00322AAD">
        <w:rPr>
          <w:szCs w:val="16"/>
        </w:rPr>
        <w:t xml:space="preserve">Y. Zhang, C. Yang, &amp; Z. </w:t>
      </w:r>
      <w:proofErr w:type="spellStart"/>
      <w:r w:rsidRPr="00322AAD">
        <w:rPr>
          <w:szCs w:val="16"/>
        </w:rPr>
        <w:t>Niu</w:t>
      </w:r>
      <w:proofErr w:type="spellEnd"/>
      <w:r w:rsidRPr="004225B6">
        <w:rPr>
          <w:szCs w:val="16"/>
        </w:rPr>
        <w:t>, 2014</w:t>
      </w:r>
      <w:r>
        <w:rPr>
          <w:szCs w:val="16"/>
        </w:rPr>
        <w:t>)</w:t>
      </w:r>
      <w:r w:rsidRPr="00F37FAE">
        <w:rPr>
          <w:szCs w:val="16"/>
        </w:rPr>
        <w:t>, Collaborative Filtering technique is used. Item-based collaborative filtering, Similarity calculation are some of the methods used in this project. As a dataset, they used the information of workers available on the internet.</w:t>
      </w:r>
    </w:p>
    <w:p w14:paraId="07362265" w14:textId="77777777" w:rsidR="00F62511" w:rsidRPr="00F37FAE" w:rsidRDefault="00F62511" w:rsidP="00F62511">
      <w:pPr>
        <w:jc w:val="both"/>
        <w:rPr>
          <w:szCs w:val="16"/>
        </w:rPr>
      </w:pPr>
      <w:r w:rsidRPr="00F37FAE">
        <w:rPr>
          <w:szCs w:val="16"/>
        </w:rPr>
        <w:t xml:space="preserve">       In </w:t>
      </w:r>
      <w:r w:rsidRPr="004225B6">
        <w:rPr>
          <w:szCs w:val="16"/>
        </w:rPr>
        <w:t>(</w:t>
      </w:r>
      <w:r w:rsidRPr="00322AAD">
        <w:rPr>
          <w:szCs w:val="16"/>
        </w:rPr>
        <w:t xml:space="preserve">S. Choudhary, S. </w:t>
      </w:r>
      <w:proofErr w:type="spellStart"/>
      <w:r w:rsidRPr="00322AAD">
        <w:rPr>
          <w:szCs w:val="16"/>
        </w:rPr>
        <w:t>Koul</w:t>
      </w:r>
      <w:proofErr w:type="spellEnd"/>
      <w:r w:rsidRPr="00322AAD">
        <w:rPr>
          <w:szCs w:val="16"/>
        </w:rPr>
        <w:t>, S. Mishra, A. Thakur, &amp; R. Jain</w:t>
      </w:r>
      <w:r w:rsidRPr="004225B6">
        <w:rPr>
          <w:szCs w:val="16"/>
        </w:rPr>
        <w:t>, 2016)</w:t>
      </w:r>
      <w:r w:rsidRPr="00F37FAE">
        <w:rPr>
          <w:szCs w:val="16"/>
        </w:rPr>
        <w:t>, Naive Bayes algorithm is used. Data acquisition, data sanitization, count filtering, and Bayesian Ranking are some of the methods mentioned in this paper. Skills and previous job history details are used as an input dataset for this project.</w:t>
      </w:r>
    </w:p>
    <w:p w14:paraId="42D23663" w14:textId="77777777" w:rsidR="00F62511" w:rsidRPr="00F37FAE" w:rsidRDefault="00F62511" w:rsidP="00F62511">
      <w:pPr>
        <w:jc w:val="both"/>
        <w:rPr>
          <w:szCs w:val="16"/>
        </w:rPr>
      </w:pPr>
      <w:r w:rsidRPr="00F37FAE">
        <w:rPr>
          <w:szCs w:val="16"/>
        </w:rPr>
        <w:t xml:space="preserve">       In</w:t>
      </w:r>
      <w:r>
        <w:rPr>
          <w:szCs w:val="16"/>
        </w:rPr>
        <w:t xml:space="preserve"> </w:t>
      </w:r>
      <w:r w:rsidRPr="00D30109">
        <w:rPr>
          <w:szCs w:val="16"/>
        </w:rPr>
        <w:t>(</w:t>
      </w:r>
      <w:r w:rsidRPr="00322AAD">
        <w:rPr>
          <w:szCs w:val="16"/>
        </w:rPr>
        <w:t xml:space="preserve">S. Ahmed, M. Hasan, M. N. </w:t>
      </w:r>
      <w:proofErr w:type="spellStart"/>
      <w:r w:rsidRPr="00322AAD">
        <w:rPr>
          <w:szCs w:val="16"/>
        </w:rPr>
        <w:t>Hoq</w:t>
      </w:r>
      <w:proofErr w:type="spellEnd"/>
      <w:r w:rsidRPr="00322AAD">
        <w:rPr>
          <w:szCs w:val="16"/>
        </w:rPr>
        <w:t>, &amp; M. A. Adnan</w:t>
      </w:r>
      <w:r w:rsidRPr="00D30109">
        <w:rPr>
          <w:szCs w:val="16"/>
        </w:rPr>
        <w:t>, 2016)</w:t>
      </w:r>
      <w:r w:rsidRPr="00F37FAE">
        <w:rPr>
          <w:szCs w:val="16"/>
        </w:rPr>
        <w:t xml:space="preserve">, Collaborative Filtering algorithm is used. Data analysis, data </w:t>
      </w:r>
      <w:proofErr w:type="spellStart"/>
      <w:r w:rsidRPr="00F37FAE">
        <w:rPr>
          <w:szCs w:val="16"/>
        </w:rPr>
        <w:t>preprocessing</w:t>
      </w:r>
      <w:proofErr w:type="spellEnd"/>
      <w:r w:rsidRPr="00F37FAE">
        <w:rPr>
          <w:szCs w:val="16"/>
        </w:rPr>
        <w:t xml:space="preserve"> and system design are some of the methods used in this project. Dataset was obtained from the career oriented social networking site, XING.</w:t>
      </w:r>
    </w:p>
    <w:p w14:paraId="157D5410" w14:textId="77777777" w:rsidR="00F62511" w:rsidRPr="00F37FAE" w:rsidRDefault="00F62511" w:rsidP="00F62511">
      <w:pPr>
        <w:jc w:val="both"/>
        <w:rPr>
          <w:szCs w:val="16"/>
        </w:rPr>
      </w:pPr>
      <w:r w:rsidRPr="00F37FAE">
        <w:rPr>
          <w:szCs w:val="16"/>
        </w:rPr>
        <w:t xml:space="preserve">       In</w:t>
      </w:r>
      <w:r>
        <w:rPr>
          <w:szCs w:val="16"/>
        </w:rPr>
        <w:t xml:space="preserve"> </w:t>
      </w:r>
      <w:r w:rsidRPr="00D30109">
        <w:rPr>
          <w:szCs w:val="16"/>
        </w:rPr>
        <w:t>(</w:t>
      </w:r>
      <w:r w:rsidRPr="00322AAD">
        <w:rPr>
          <w:szCs w:val="16"/>
        </w:rPr>
        <w:t xml:space="preserve">S. Dong, Z. Lei, P. Zhou, K. </w:t>
      </w:r>
      <w:proofErr w:type="spellStart"/>
      <w:r w:rsidRPr="00322AAD">
        <w:rPr>
          <w:szCs w:val="16"/>
        </w:rPr>
        <w:t>Bian</w:t>
      </w:r>
      <w:proofErr w:type="spellEnd"/>
      <w:r w:rsidRPr="00322AAD">
        <w:rPr>
          <w:szCs w:val="16"/>
        </w:rPr>
        <w:t>, &amp; G. Liu</w:t>
      </w:r>
      <w:r w:rsidRPr="00D30109">
        <w:rPr>
          <w:szCs w:val="16"/>
        </w:rPr>
        <w:t>, 2017)</w:t>
      </w:r>
      <w:r w:rsidRPr="00F37FAE">
        <w:rPr>
          <w:szCs w:val="16"/>
        </w:rPr>
        <w:t>, Contextual Online learning algorithm is used. Methods such as Monte-Carlo Tree and Context Space Dividing are used in this project. Database from Work4 test data was used to build this system.</w:t>
      </w:r>
    </w:p>
    <w:p w14:paraId="040EAEC0" w14:textId="77777777" w:rsidR="00F62511" w:rsidRDefault="00F62511" w:rsidP="00F62511">
      <w:pPr>
        <w:jc w:val="both"/>
        <w:rPr>
          <w:szCs w:val="16"/>
        </w:rPr>
      </w:pPr>
      <w:r w:rsidRPr="00D00A67">
        <w:rPr>
          <w:szCs w:val="16"/>
        </w:rPr>
        <w:t xml:space="preserve">After </w:t>
      </w:r>
      <w:proofErr w:type="spellStart"/>
      <w:r w:rsidRPr="00D00A67">
        <w:rPr>
          <w:szCs w:val="16"/>
        </w:rPr>
        <w:t>analyzing</w:t>
      </w:r>
      <w:proofErr w:type="spellEnd"/>
      <w:r w:rsidRPr="00D00A67">
        <w:rPr>
          <w:szCs w:val="16"/>
        </w:rPr>
        <w:t xml:space="preserve"> all methods and their features content</w:t>
      </w:r>
      <w:r>
        <w:rPr>
          <w:szCs w:val="16"/>
        </w:rPr>
        <w:t>-</w:t>
      </w:r>
      <w:r w:rsidRPr="00D00A67">
        <w:rPr>
          <w:szCs w:val="16"/>
        </w:rPr>
        <w:t>based recommendation system was decided and further study on implementation of content</w:t>
      </w:r>
      <w:r>
        <w:rPr>
          <w:szCs w:val="16"/>
        </w:rPr>
        <w:t>-</w:t>
      </w:r>
      <w:r w:rsidRPr="00D00A67">
        <w:rPr>
          <w:szCs w:val="16"/>
        </w:rPr>
        <w:t>based technology in different fields was continued.</w:t>
      </w:r>
    </w:p>
    <w:p w14:paraId="4252B36C" w14:textId="77777777" w:rsidR="00F62511" w:rsidRPr="00D00A67" w:rsidRDefault="00F62511" w:rsidP="00F62511">
      <w:pPr>
        <w:jc w:val="both"/>
        <w:rPr>
          <w:szCs w:val="16"/>
        </w:rPr>
      </w:pPr>
      <w:r>
        <w:rPr>
          <w:szCs w:val="16"/>
        </w:rPr>
        <w:t xml:space="preserve">       </w:t>
      </w:r>
      <w:r w:rsidRPr="00D00A67">
        <w:rPr>
          <w:szCs w:val="16"/>
        </w:rPr>
        <w:t xml:space="preserve">In (B. R. Cami, H. </w:t>
      </w:r>
      <w:proofErr w:type="spellStart"/>
      <w:r w:rsidRPr="00D00A67">
        <w:rPr>
          <w:szCs w:val="16"/>
        </w:rPr>
        <w:t>Hassanpour</w:t>
      </w:r>
      <w:proofErr w:type="spellEnd"/>
      <w:r w:rsidRPr="00D00A67">
        <w:rPr>
          <w:szCs w:val="16"/>
        </w:rPr>
        <w:t xml:space="preserve">, &amp; H. </w:t>
      </w:r>
      <w:proofErr w:type="spellStart"/>
      <w:r w:rsidRPr="00D00A67">
        <w:rPr>
          <w:szCs w:val="16"/>
        </w:rPr>
        <w:t>Mashayekhi</w:t>
      </w:r>
      <w:proofErr w:type="spellEnd"/>
      <w:r w:rsidRPr="00D00A67">
        <w:rPr>
          <w:szCs w:val="16"/>
        </w:rPr>
        <w:t xml:space="preserve">, 2017), content-based filtering is used. Where interest’s extraction technique is used for discovering the user interests and </w:t>
      </w:r>
      <w:proofErr w:type="spellStart"/>
      <w:r w:rsidRPr="00D00A67">
        <w:rPr>
          <w:szCs w:val="16"/>
        </w:rPr>
        <w:t>analyze</w:t>
      </w:r>
      <w:proofErr w:type="spellEnd"/>
      <w:r w:rsidRPr="00D00A67">
        <w:rPr>
          <w:szCs w:val="16"/>
        </w:rPr>
        <w:t xml:space="preserve"> the user profile. After that preference inferring technique is used to calculate the probability that</w:t>
      </w:r>
      <w:r>
        <w:rPr>
          <w:szCs w:val="16"/>
        </w:rPr>
        <w:t xml:space="preserve"> the</w:t>
      </w:r>
      <w:r w:rsidRPr="00D00A67">
        <w:rPr>
          <w:szCs w:val="16"/>
        </w:rPr>
        <w:t xml:space="preserve"> user selects a particular interest and </w:t>
      </w:r>
      <w:r>
        <w:rPr>
          <w:szCs w:val="16"/>
        </w:rPr>
        <w:t xml:space="preserve">a </w:t>
      </w:r>
      <w:r w:rsidRPr="00D00A67">
        <w:rPr>
          <w:szCs w:val="16"/>
        </w:rPr>
        <w:t xml:space="preserve">prediction module is used to provide a recommendation list. Clustering is used for analysis to gain valuable insights from data. These are some methods mentioned in this paper movie information for </w:t>
      </w:r>
      <w:r>
        <w:rPr>
          <w:szCs w:val="16"/>
        </w:rPr>
        <w:t xml:space="preserve">the </w:t>
      </w:r>
      <w:r w:rsidRPr="00D00A67">
        <w:rPr>
          <w:szCs w:val="16"/>
        </w:rPr>
        <w:t>dataset is gathered from IMDB. Similarly</w:t>
      </w:r>
      <w:r>
        <w:rPr>
          <w:szCs w:val="16"/>
        </w:rPr>
        <w:t>,</w:t>
      </w:r>
      <w:r w:rsidRPr="00D00A67">
        <w:rPr>
          <w:szCs w:val="16"/>
        </w:rPr>
        <w:t xml:space="preserve"> </w:t>
      </w:r>
      <w:r>
        <w:rPr>
          <w:szCs w:val="16"/>
        </w:rPr>
        <w:t xml:space="preserve">the </w:t>
      </w:r>
      <w:r w:rsidRPr="00D00A67">
        <w:rPr>
          <w:szCs w:val="16"/>
        </w:rPr>
        <w:t>use of this technology in career recommendation</w:t>
      </w:r>
      <w:r>
        <w:rPr>
          <w:szCs w:val="16"/>
        </w:rPr>
        <w:t>s</w:t>
      </w:r>
      <w:r w:rsidRPr="00D00A67">
        <w:rPr>
          <w:szCs w:val="16"/>
        </w:rPr>
        <w:t xml:space="preserve"> and recommender for spoken documents was studied.</w:t>
      </w:r>
    </w:p>
    <w:p w14:paraId="79BA0E7F" w14:textId="77777777" w:rsidR="00F62511" w:rsidRPr="00D00A67" w:rsidRDefault="00F62511" w:rsidP="00F62511">
      <w:pPr>
        <w:jc w:val="both"/>
        <w:rPr>
          <w:szCs w:val="16"/>
        </w:rPr>
      </w:pPr>
      <w:r>
        <w:rPr>
          <w:szCs w:val="16"/>
        </w:rPr>
        <w:t xml:space="preserve">         In </w:t>
      </w:r>
      <w:r w:rsidRPr="00D00A67">
        <w:rPr>
          <w:szCs w:val="16"/>
        </w:rPr>
        <w:t xml:space="preserve">(T. V. </w:t>
      </w:r>
      <w:proofErr w:type="spellStart"/>
      <w:r w:rsidRPr="00D00A67">
        <w:rPr>
          <w:szCs w:val="16"/>
        </w:rPr>
        <w:t>Yadalam</w:t>
      </w:r>
      <w:proofErr w:type="spellEnd"/>
      <w:r w:rsidRPr="00D00A67">
        <w:rPr>
          <w:szCs w:val="16"/>
        </w:rPr>
        <w:t xml:space="preserve">, V. M. Gowda, V. S. Kumar, D. Girish, &amp; N. M., 2020) NLP on feedback that has given by the users was used with following steps like tokenization in which the sentence was separated into singular words called as tokens. After that normalizing which contain lemmatizing and stemming. Data cleaning incorporates spelling and grammar revision and after that sentimental analysis is performed where </w:t>
      </w:r>
      <w:r>
        <w:rPr>
          <w:szCs w:val="16"/>
        </w:rPr>
        <w:t xml:space="preserve">the </w:t>
      </w:r>
      <w:r w:rsidRPr="00D00A67">
        <w:rPr>
          <w:szCs w:val="16"/>
        </w:rPr>
        <w:t>characterization of feelings was done. The dataset has been created by pre-processing and combining multiple databases. This project uses content-based technology using NLP as it thinks about the client’s field of interest and</w:t>
      </w:r>
      <w:r>
        <w:rPr>
          <w:szCs w:val="16"/>
        </w:rPr>
        <w:t xml:space="preserve"> </w:t>
      </w:r>
      <w:r w:rsidRPr="00D00A67">
        <w:rPr>
          <w:szCs w:val="16"/>
        </w:rPr>
        <w:t>the user’s profile interest and abilities, which can produce applicable career suggestions for the user.</w:t>
      </w:r>
    </w:p>
    <w:p w14:paraId="71CB1D4A" w14:textId="77777777" w:rsidR="00F62511" w:rsidRPr="00322AAD" w:rsidRDefault="00F62511" w:rsidP="00F62511">
      <w:pPr>
        <w:jc w:val="both"/>
        <w:rPr>
          <w:szCs w:val="16"/>
        </w:rPr>
      </w:pPr>
      <w:r>
        <w:rPr>
          <w:szCs w:val="16"/>
        </w:rPr>
        <w:t xml:space="preserve">         In </w:t>
      </w:r>
      <w:r w:rsidRPr="00D00A67">
        <w:rPr>
          <w:szCs w:val="16"/>
        </w:rPr>
        <w:t xml:space="preserve">(J. </w:t>
      </w:r>
      <w:proofErr w:type="spellStart"/>
      <w:r w:rsidRPr="00D00A67">
        <w:rPr>
          <w:szCs w:val="16"/>
        </w:rPr>
        <w:t>Wintrode</w:t>
      </w:r>
      <w:proofErr w:type="spellEnd"/>
      <w:r w:rsidRPr="00D00A67">
        <w:rPr>
          <w:szCs w:val="16"/>
        </w:rPr>
        <w:t xml:space="preserve">, G. Sell, A. Jansen, M. Fox, D. Garcia-Romero and A. McCree, 2015) use ratings and features that characterize media to model users interests or information needed for making future recommendations. Content-based recommendation, speech retrieval, low resource, </w:t>
      </w:r>
      <w:proofErr w:type="spellStart"/>
      <w:r w:rsidRPr="00D00A67">
        <w:rPr>
          <w:szCs w:val="16"/>
        </w:rPr>
        <w:t>i</w:t>
      </w:r>
      <w:proofErr w:type="spellEnd"/>
      <w:r w:rsidRPr="00D00A67">
        <w:rPr>
          <w:szCs w:val="16"/>
        </w:rPr>
        <w:t xml:space="preserve">-vectors are some of the methods mentioned in this paper. Thus, in the spirit of the music recommendation systems, </w:t>
      </w:r>
      <w:r>
        <w:rPr>
          <w:szCs w:val="16"/>
        </w:rPr>
        <w:t xml:space="preserve">a </w:t>
      </w:r>
      <w:r w:rsidRPr="00D00A67">
        <w:rPr>
          <w:szCs w:val="16"/>
        </w:rPr>
        <w:t xml:space="preserve">fully automatic </w:t>
      </w:r>
      <w:r w:rsidRPr="00D00A67">
        <w:rPr>
          <w:szCs w:val="16"/>
        </w:rPr>
        <w:lastRenderedPageBreak/>
        <w:t xml:space="preserve">approach was adopted, that uses low and high resource automatic speech recognition (ASR) to tokenize the message. After that acoustic </w:t>
      </w:r>
      <w:proofErr w:type="spellStart"/>
      <w:r w:rsidRPr="00D00A67">
        <w:rPr>
          <w:szCs w:val="16"/>
        </w:rPr>
        <w:t>i</w:t>
      </w:r>
      <w:proofErr w:type="spellEnd"/>
      <w:r w:rsidRPr="00D00A67">
        <w:rPr>
          <w:szCs w:val="16"/>
        </w:rPr>
        <w:t>-vectors to characterize speaker, language</w:t>
      </w:r>
      <w:r>
        <w:rPr>
          <w:szCs w:val="16"/>
        </w:rPr>
        <w:t>,</w:t>
      </w:r>
      <w:r w:rsidRPr="00D00A67">
        <w:rPr>
          <w:szCs w:val="16"/>
        </w:rPr>
        <w:t xml:space="preserve"> and gender; speech and music activity detection to characterize proportions of each, zero resource discovery tools to characterize background acoustic events and bags of sub word units. Content-Based Features like</w:t>
      </w:r>
      <w:r>
        <w:rPr>
          <w:szCs w:val="16"/>
        </w:rPr>
        <w:t xml:space="preserve"> </w:t>
      </w:r>
      <w:r w:rsidRPr="00D00A67">
        <w:rPr>
          <w:szCs w:val="16"/>
        </w:rPr>
        <w:t xml:space="preserve">English Bags of Words and Senones, Acoustic </w:t>
      </w:r>
      <w:proofErr w:type="spellStart"/>
      <w:r w:rsidRPr="00D00A67">
        <w:rPr>
          <w:szCs w:val="16"/>
        </w:rPr>
        <w:t>i</w:t>
      </w:r>
      <w:proofErr w:type="spellEnd"/>
      <w:r w:rsidRPr="00D00A67">
        <w:rPr>
          <w:szCs w:val="16"/>
        </w:rPr>
        <w:t>-vectors, Speech and Music Activity, Pseudo terms</w:t>
      </w:r>
      <w:r>
        <w:rPr>
          <w:szCs w:val="16"/>
        </w:rPr>
        <w:t>,</w:t>
      </w:r>
      <w:r w:rsidRPr="00D00A67">
        <w:rPr>
          <w:szCs w:val="16"/>
        </w:rPr>
        <w:t xml:space="preserve"> and Semantic Features are used in this paper. </w:t>
      </w:r>
      <w:r>
        <w:rPr>
          <w:szCs w:val="16"/>
        </w:rPr>
        <w:t>The d</w:t>
      </w:r>
      <w:r w:rsidRPr="00D00A67">
        <w:rPr>
          <w:szCs w:val="16"/>
        </w:rPr>
        <w:t>ata set consist</w:t>
      </w:r>
      <w:r>
        <w:rPr>
          <w:szCs w:val="16"/>
        </w:rPr>
        <w:t>s</w:t>
      </w:r>
      <w:r w:rsidRPr="00D00A67">
        <w:rPr>
          <w:szCs w:val="16"/>
        </w:rPr>
        <w:t xml:space="preserve"> of audio stripped from </w:t>
      </w:r>
      <w:r>
        <w:rPr>
          <w:szCs w:val="16"/>
        </w:rPr>
        <w:t xml:space="preserve">the </w:t>
      </w:r>
      <w:r w:rsidRPr="00D00A67">
        <w:rPr>
          <w:szCs w:val="16"/>
        </w:rPr>
        <w:t xml:space="preserve">Creative Commons website. After studying all these papers from different fields insides of </w:t>
      </w:r>
      <w:r>
        <w:rPr>
          <w:szCs w:val="16"/>
        </w:rPr>
        <w:t xml:space="preserve">the </w:t>
      </w:r>
      <w:r w:rsidRPr="00D00A67">
        <w:rPr>
          <w:szCs w:val="16"/>
        </w:rPr>
        <w:t>content</w:t>
      </w:r>
      <w:r>
        <w:rPr>
          <w:szCs w:val="16"/>
        </w:rPr>
        <w:t>-</w:t>
      </w:r>
      <w:r w:rsidRPr="00D00A67">
        <w:rPr>
          <w:szCs w:val="16"/>
        </w:rPr>
        <w:t>based technique were understood.</w:t>
      </w:r>
    </w:p>
    <w:p w14:paraId="1FC4F421" w14:textId="71D90CFF" w:rsidR="00F62511" w:rsidRPr="00920E69" w:rsidRDefault="00F62511" w:rsidP="00920E69">
      <w:pPr>
        <w:jc w:val="both"/>
        <w:rPr>
          <w:szCs w:val="16"/>
        </w:rPr>
      </w:pPr>
      <w:r>
        <w:rPr>
          <w:szCs w:val="16"/>
        </w:rPr>
        <w:t xml:space="preserve">        </w:t>
      </w:r>
      <w:r w:rsidRPr="00F37FAE">
        <w:rPr>
          <w:szCs w:val="16"/>
        </w:rPr>
        <w:t>According to the survey, all the projects done on the recommendation system were for the formal employees but none of them focuses on the informal employees/ workers and this is what the opportunity lies in! The goal is to help the workers to get jobs using the recommendation</w:t>
      </w:r>
      <w:r>
        <w:rPr>
          <w:rFonts w:eastAsia="Georgia"/>
          <w:color w:val="292929"/>
          <w:szCs w:val="16"/>
        </w:rPr>
        <w:t xml:space="preserve"> system.</w:t>
      </w:r>
    </w:p>
    <w:p w14:paraId="1CB1F3B4" w14:textId="37C0495B" w:rsidR="00F62511" w:rsidRPr="009864CE" w:rsidRDefault="00F62511" w:rsidP="000C3885">
      <w:pPr>
        <w:pStyle w:val="Els-1storder-head"/>
        <w:numPr>
          <w:ilvl w:val="0"/>
          <w:numId w:val="0"/>
        </w:numPr>
        <w:jc w:val="both"/>
        <w:rPr>
          <w:sz w:val="2"/>
          <w:szCs w:val="2"/>
        </w:rPr>
      </w:pPr>
    </w:p>
    <w:p w14:paraId="5DA905F0" w14:textId="77777777" w:rsidR="00F62511" w:rsidRDefault="00F62511" w:rsidP="00F62511">
      <w:pPr>
        <w:jc w:val="both"/>
        <w:rPr>
          <w:b/>
          <w:bCs/>
          <w:sz w:val="19"/>
          <w:szCs w:val="19"/>
          <w:highlight w:val="white"/>
        </w:rPr>
      </w:pPr>
      <w:r w:rsidRPr="0043251E">
        <w:rPr>
          <w:b/>
          <w:bCs/>
          <w:sz w:val="19"/>
          <w:szCs w:val="19"/>
          <w:highlight w:val="white"/>
        </w:rPr>
        <w:t>5. Implementation</w:t>
      </w:r>
    </w:p>
    <w:p w14:paraId="3855B3DC" w14:textId="77777777" w:rsidR="00F62511" w:rsidRPr="0043251E" w:rsidRDefault="00F62511" w:rsidP="00F62511">
      <w:pPr>
        <w:jc w:val="both"/>
        <w:rPr>
          <w:b/>
          <w:bCs/>
          <w:sz w:val="19"/>
          <w:szCs w:val="19"/>
          <w:highlight w:val="white"/>
        </w:rPr>
      </w:pPr>
    </w:p>
    <w:p w14:paraId="555F6159" w14:textId="15DF55D9" w:rsidR="00F62511" w:rsidRDefault="00F62511" w:rsidP="00F62511">
      <w:pPr>
        <w:autoSpaceDE w:val="0"/>
        <w:autoSpaceDN w:val="0"/>
        <w:adjustRightInd w:val="0"/>
        <w:jc w:val="both"/>
        <w:rPr>
          <w:b/>
          <w:bCs/>
          <w:i/>
          <w:iCs/>
          <w:color w:val="292929"/>
          <w:sz w:val="17"/>
          <w:szCs w:val="17"/>
          <w:highlight w:val="white"/>
          <w:lang w:val="en" w:bidi="mr-IN"/>
        </w:rPr>
      </w:pPr>
      <w:r w:rsidRPr="00E616A2">
        <w:rPr>
          <w:b/>
          <w:bCs/>
          <w:i/>
          <w:iCs/>
          <w:color w:val="292929"/>
          <w:sz w:val="17"/>
          <w:szCs w:val="17"/>
          <w:highlight w:val="white"/>
          <w:lang w:val="en" w:bidi="mr-IN"/>
        </w:rPr>
        <w:t>5.1. Recommending jobs to workers</w:t>
      </w:r>
    </w:p>
    <w:p w14:paraId="33ED3269" w14:textId="77777777" w:rsidR="00920E69" w:rsidRPr="00920E69" w:rsidRDefault="00920E69" w:rsidP="00F62511">
      <w:pPr>
        <w:autoSpaceDE w:val="0"/>
        <w:autoSpaceDN w:val="0"/>
        <w:adjustRightInd w:val="0"/>
        <w:jc w:val="both"/>
        <w:rPr>
          <w:b/>
          <w:bCs/>
          <w:i/>
          <w:iCs/>
          <w:color w:val="292929"/>
          <w:sz w:val="17"/>
          <w:szCs w:val="17"/>
          <w:highlight w:val="white"/>
          <w:lang w:val="en" w:bidi="mr-IN"/>
        </w:rPr>
      </w:pPr>
    </w:p>
    <w:p w14:paraId="47266DFF" w14:textId="6BBE4E89" w:rsidR="00F62511" w:rsidRPr="00F37FAE"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This is the first part of the application that is recommending jobs to workers. Here a dataset of customer requirements was used and jobs were recommended for workers using this dataset. In this application, a worker should enter the job title in his working area and jobs from requirements of customers related to that job title will be recommended to the worker.</w:t>
      </w:r>
    </w:p>
    <w:p w14:paraId="2856A13C" w14:textId="77777777" w:rsidR="00F62511" w:rsidRPr="00F37FAE"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Dataset of customer requirements contains customer name, job title, skills, location these fields. Jobs are recommended by combining job title and skills fields in a new field that is a job.</w:t>
      </w:r>
      <w:r>
        <w:rPr>
          <w:color w:val="292929"/>
          <w:szCs w:val="16"/>
          <w:highlight w:val="white"/>
          <w:lang w:val="en" w:bidi="mr-IN"/>
        </w:rPr>
        <w:t xml:space="preserve"> </w:t>
      </w:r>
      <w:r w:rsidRPr="00F37FAE">
        <w:rPr>
          <w:color w:val="292929"/>
          <w:szCs w:val="16"/>
          <w:highlight w:val="white"/>
          <w:lang w:val="en" w:bidi="mr-IN"/>
        </w:rPr>
        <w:t xml:space="preserve">In the implementation process of this first cleaning of the dataset was done and after that using </w:t>
      </w:r>
      <w:proofErr w:type="spellStart"/>
      <w:r w:rsidRPr="00F37FAE">
        <w:rPr>
          <w:color w:val="292929"/>
          <w:szCs w:val="16"/>
          <w:highlight w:val="white"/>
          <w:lang w:val="en" w:bidi="mr-IN"/>
        </w:rPr>
        <w:t>Tfidf</w:t>
      </w:r>
      <w:proofErr w:type="spellEnd"/>
      <w:r w:rsidRPr="00F37FAE">
        <w:rPr>
          <w:color w:val="292929"/>
          <w:szCs w:val="16"/>
          <w:highlight w:val="white"/>
          <w:lang w:val="en" w:bidi="mr-IN"/>
        </w:rPr>
        <w:t xml:space="preserve"> Vectorizer English sentences are converted into vectors and a sparse matrix from vectors of job field was created. </w:t>
      </w:r>
    </w:p>
    <w:p w14:paraId="1E744D38" w14:textId="77777777" w:rsidR="00F62511" w:rsidRPr="0078434A" w:rsidRDefault="00F62511" w:rsidP="00F62511">
      <w:pPr>
        <w:jc w:val="both"/>
        <w:rPr>
          <w:color w:val="292929"/>
          <w:highlight w:val="white"/>
          <w:lang w:val="en" w:bidi="mr-IN"/>
        </w:rPr>
      </w:pPr>
      <w:r>
        <w:rPr>
          <w:color w:val="292929"/>
          <w:szCs w:val="16"/>
          <w:highlight w:val="white"/>
          <w:lang w:val="en" w:bidi="mr-IN"/>
        </w:rPr>
        <w:t xml:space="preserve">      </w:t>
      </w:r>
      <w:r w:rsidRPr="00F37FAE">
        <w:rPr>
          <w:color w:val="292929"/>
          <w:szCs w:val="16"/>
          <w:highlight w:val="white"/>
          <w:lang w:val="en" w:bidi="mr-IN"/>
        </w:rPr>
        <w:t xml:space="preserve">In the next step, </w:t>
      </w:r>
      <w:proofErr w:type="spellStart"/>
      <w:r w:rsidRPr="00F37FAE">
        <w:rPr>
          <w:color w:val="292929"/>
          <w:szCs w:val="16"/>
          <w:highlight w:val="white"/>
          <w:lang w:val="en" w:bidi="mr-IN"/>
        </w:rPr>
        <w:t>sigmoid_kernel</w:t>
      </w:r>
      <w:proofErr w:type="spellEnd"/>
      <w:r w:rsidRPr="00F37FAE">
        <w:rPr>
          <w:color w:val="292929"/>
          <w:szCs w:val="16"/>
          <w:highlight w:val="white"/>
          <w:lang w:val="en" w:bidi="mr-IN"/>
        </w:rPr>
        <w:t xml:space="preserve"> was used for finding cosine similarity. Using </w:t>
      </w:r>
      <w:proofErr w:type="spellStart"/>
      <w:r w:rsidRPr="00F37FAE">
        <w:rPr>
          <w:color w:val="292929"/>
          <w:szCs w:val="16"/>
          <w:highlight w:val="white"/>
          <w:lang w:val="en" w:bidi="mr-IN"/>
        </w:rPr>
        <w:t>sigmoid_kernel</w:t>
      </w:r>
      <w:proofErr w:type="spellEnd"/>
      <w:r w:rsidRPr="00F37FAE">
        <w:rPr>
          <w:color w:val="292929"/>
          <w:szCs w:val="16"/>
          <w:highlight w:val="white"/>
          <w:lang w:val="en" w:bidi="mr-IN"/>
        </w:rPr>
        <w:t xml:space="preserve">, cosine similarity in jobs that is the similarity of one job to another job was found out bypassing same sparse matrix in </w:t>
      </w:r>
      <w:proofErr w:type="spellStart"/>
      <w:r w:rsidRPr="00F37FAE">
        <w:rPr>
          <w:color w:val="292929"/>
          <w:szCs w:val="16"/>
          <w:highlight w:val="white"/>
          <w:lang w:val="en" w:bidi="mr-IN"/>
        </w:rPr>
        <w:t>sigmoid_kernel</w:t>
      </w:r>
      <w:proofErr w:type="spellEnd"/>
      <w:r w:rsidRPr="00F37FAE">
        <w:rPr>
          <w:color w:val="292929"/>
          <w:szCs w:val="16"/>
          <w:highlight w:val="white"/>
          <w:lang w:val="en" w:bidi="mr-IN"/>
        </w:rPr>
        <w:t>.</w:t>
      </w:r>
      <w:r w:rsidRPr="0078434A">
        <w:rPr>
          <w:color w:val="292929"/>
          <w:highlight w:val="white"/>
          <w:lang w:val="en" w:bidi="mr-IN"/>
        </w:rPr>
        <w:t xml:space="preserve"> </w:t>
      </w:r>
    </w:p>
    <w:p w14:paraId="6EC32FB0" w14:textId="77777777" w:rsidR="00F62511" w:rsidRPr="00F37FAE"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 xml:space="preserve">Indices to job titles were given. After that in the main recommendation function input of job title will be taken from the worker and finding its index in the dataset if that job title got in the dataset, using its index similarity scores were found out and sorting of that scores was done. The </w:t>
      </w:r>
      <w:r>
        <w:rPr>
          <w:color w:val="292929"/>
          <w:szCs w:val="16"/>
          <w:highlight w:val="white"/>
          <w:lang w:val="en" w:bidi="mr-IN"/>
        </w:rPr>
        <w:t>f</w:t>
      </w:r>
      <w:r w:rsidRPr="00F37FAE">
        <w:rPr>
          <w:color w:val="292929"/>
          <w:szCs w:val="16"/>
          <w:highlight w:val="white"/>
          <w:lang w:val="en" w:bidi="mr-IN"/>
        </w:rPr>
        <w:t>irst 8 highly similar job titles were recommended to the worker.</w:t>
      </w:r>
    </w:p>
    <w:p w14:paraId="706836DB" w14:textId="7271DA3F" w:rsidR="00F62511"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 xml:space="preserve">But to find exactly similar job title in the dataset is sometimes difficult hence if exactly the same job title didn’t get in the dataset of customer requirements, jobs containing that entered job title were founded out and similar jobs to every got job title were recommended to the </w:t>
      </w:r>
      <w:r w:rsidRPr="00F37FAE">
        <w:rPr>
          <w:color w:val="292929"/>
          <w:szCs w:val="16"/>
          <w:highlight w:val="white"/>
          <w:lang w:val="en" w:bidi="mr-IN"/>
        </w:rPr>
        <w:t>worker so that worker will get a range of different jobs in his entered working area.</w:t>
      </w:r>
      <w:r w:rsidR="00920E69">
        <w:rPr>
          <w:color w:val="292929"/>
          <w:szCs w:val="16"/>
          <w:highlight w:val="white"/>
          <w:lang w:val="en" w:bidi="mr-IN"/>
        </w:rPr>
        <w:t xml:space="preserve"> </w:t>
      </w:r>
      <w:r w:rsidRPr="00F37FAE">
        <w:rPr>
          <w:color w:val="292929"/>
          <w:szCs w:val="16"/>
          <w:highlight w:val="white"/>
          <w:lang w:val="en" w:bidi="mr-IN"/>
        </w:rPr>
        <w:t>In this way, different available jobs in the working area of worker will be recommended to him/her.</w:t>
      </w:r>
    </w:p>
    <w:p w14:paraId="690D72FB" w14:textId="77777777" w:rsidR="00F62511" w:rsidRPr="00C65A18" w:rsidRDefault="00F62511" w:rsidP="00F62511">
      <w:pPr>
        <w:jc w:val="both"/>
        <w:rPr>
          <w:color w:val="292929"/>
          <w:szCs w:val="16"/>
          <w:highlight w:val="white"/>
          <w:lang w:val="en" w:bidi="mr-IN"/>
        </w:rPr>
      </w:pPr>
    </w:p>
    <w:p w14:paraId="4400F81A" w14:textId="3E08CC95" w:rsidR="00F62511" w:rsidRPr="00E616A2" w:rsidRDefault="00F62511" w:rsidP="00F62511">
      <w:pPr>
        <w:pStyle w:val="ListParagraph"/>
        <w:numPr>
          <w:ilvl w:val="1"/>
          <w:numId w:val="35"/>
        </w:numPr>
        <w:autoSpaceDE w:val="0"/>
        <w:autoSpaceDN w:val="0"/>
        <w:adjustRightInd w:val="0"/>
        <w:spacing w:after="120"/>
        <w:ind w:left="357" w:hanging="357"/>
        <w:jc w:val="both"/>
        <w:rPr>
          <w:rFonts w:ascii="Times New Roman" w:hAnsi="Times New Roman" w:cs="Times New Roman"/>
          <w:b/>
          <w:bCs/>
          <w:i/>
          <w:iCs/>
          <w:color w:val="292929"/>
          <w:sz w:val="17"/>
          <w:szCs w:val="17"/>
          <w:highlight w:val="white"/>
          <w:lang w:val="en" w:bidi="mr-IN"/>
        </w:rPr>
      </w:pPr>
      <w:r w:rsidRPr="00E616A2">
        <w:rPr>
          <w:rFonts w:ascii="Times New Roman" w:hAnsi="Times New Roman" w:cs="Times New Roman"/>
          <w:b/>
          <w:bCs/>
          <w:i/>
          <w:iCs/>
          <w:color w:val="292929"/>
          <w:sz w:val="17"/>
          <w:szCs w:val="17"/>
          <w:highlight w:val="white"/>
          <w:lang w:val="en" w:bidi="mr-IN"/>
        </w:rPr>
        <w:t>Recommending workers to customers</w:t>
      </w:r>
    </w:p>
    <w:p w14:paraId="743ACD04" w14:textId="77777777" w:rsidR="00F62511" w:rsidRPr="00F37FAE"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This is the second part of the application that is recommending workers to customers. Here dataset of</w:t>
      </w:r>
      <w:r w:rsidRPr="0078434A">
        <w:rPr>
          <w:color w:val="292929"/>
          <w:highlight w:val="white"/>
          <w:lang w:val="en" w:bidi="mr-IN"/>
        </w:rPr>
        <w:t xml:space="preserve"> </w:t>
      </w:r>
      <w:r w:rsidRPr="00F37FAE">
        <w:rPr>
          <w:color w:val="292929"/>
          <w:szCs w:val="16"/>
          <w:highlight w:val="white"/>
          <w:lang w:val="en" w:bidi="mr-IN"/>
        </w:rPr>
        <w:t xml:space="preserve">workers was used to recommend workers to customers according to their work requirements. </w:t>
      </w:r>
    </w:p>
    <w:p w14:paraId="11C0CF3F" w14:textId="7AD80E2C" w:rsidR="00F62511" w:rsidRPr="00F37FAE"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Here customer should enter a job title for what he/she requires worker and according to that this algorithm will recommend workers related to that job title to the customer with descending order of workers rating.</w:t>
      </w:r>
      <w:r>
        <w:rPr>
          <w:color w:val="292929"/>
          <w:szCs w:val="16"/>
          <w:highlight w:val="white"/>
          <w:lang w:val="en" w:bidi="mr-IN"/>
        </w:rPr>
        <w:t xml:space="preserve"> </w:t>
      </w:r>
      <w:r w:rsidRPr="00F37FAE">
        <w:rPr>
          <w:color w:val="292929"/>
          <w:szCs w:val="16"/>
          <w:highlight w:val="white"/>
          <w:lang w:val="en" w:bidi="mr-IN"/>
        </w:rPr>
        <w:t>Dataset of workers contains worker name, job title, skills in his working field, location, and rating given by people to him.</w:t>
      </w:r>
    </w:p>
    <w:p w14:paraId="78CF98A1" w14:textId="72F07098" w:rsidR="00F62511" w:rsidRDefault="00F62511" w:rsidP="00F62511">
      <w:pPr>
        <w:jc w:val="both"/>
        <w:rPr>
          <w:color w:val="292929"/>
          <w:szCs w:val="16"/>
          <w:highlight w:val="white"/>
          <w:lang w:val="en" w:bidi="mr-IN"/>
        </w:rPr>
      </w:pPr>
      <w:r>
        <w:rPr>
          <w:color w:val="292929"/>
          <w:szCs w:val="16"/>
          <w:highlight w:val="white"/>
          <w:lang w:val="en" w:bidi="mr-IN"/>
        </w:rPr>
        <w:t xml:space="preserve">       </w:t>
      </w:r>
      <w:r w:rsidRPr="00F37FAE">
        <w:rPr>
          <w:color w:val="292929"/>
          <w:szCs w:val="16"/>
          <w:highlight w:val="white"/>
          <w:lang w:val="en" w:bidi="mr-IN"/>
        </w:rPr>
        <w:t>For finding similar workers to entered requirement same algorithm as part one was used and one additional thing in this part is after finding top N similar workers, they were sorted by their rating so we are getting top N top rated similar workers in the field of entered requirement.</w:t>
      </w:r>
      <w:r w:rsidR="00920E69">
        <w:rPr>
          <w:color w:val="292929"/>
          <w:szCs w:val="16"/>
          <w:highlight w:val="white"/>
          <w:lang w:val="en" w:bidi="mr-IN"/>
        </w:rPr>
        <w:t xml:space="preserve"> </w:t>
      </w:r>
      <w:r w:rsidRPr="00F37FAE">
        <w:rPr>
          <w:color w:val="292929"/>
          <w:szCs w:val="16"/>
          <w:highlight w:val="white"/>
          <w:lang w:val="en" w:bidi="mr-IN"/>
        </w:rPr>
        <w:t>In this way, top-rated workers in the same working field were recommended to the customer according to their required entered working field</w:t>
      </w:r>
      <w:r>
        <w:rPr>
          <w:color w:val="292929"/>
          <w:szCs w:val="16"/>
          <w:highlight w:val="white"/>
          <w:lang w:val="en" w:bidi="mr-IN"/>
        </w:rPr>
        <w:t>. The flow is mentioned in Fig. 2.</w:t>
      </w:r>
    </w:p>
    <w:p w14:paraId="4F1F619B" w14:textId="42B95B3A" w:rsidR="00F62511" w:rsidRDefault="00920E69" w:rsidP="00F62511">
      <w:pPr>
        <w:jc w:val="both"/>
        <w:rPr>
          <w:color w:val="292929"/>
          <w:szCs w:val="16"/>
          <w:highlight w:val="white"/>
          <w:lang w:val="en" w:bidi="mr-IN"/>
        </w:rPr>
      </w:pPr>
      <w:r>
        <w:rPr>
          <w:noProof/>
          <w:color w:val="292929"/>
          <w:lang w:val="en" w:bidi="mr-IN"/>
        </w:rPr>
        <w:drawing>
          <wp:anchor distT="0" distB="0" distL="114300" distR="114300" simplePos="0" relativeHeight="251669504" behindDoc="0" locked="0" layoutInCell="1" allowOverlap="1" wp14:anchorId="0B8CB1D6" wp14:editId="05529F73">
            <wp:simplePos x="0" y="0"/>
            <wp:positionH relativeFrom="column">
              <wp:posOffset>406400</wp:posOffset>
            </wp:positionH>
            <wp:positionV relativeFrom="paragraph">
              <wp:posOffset>35560</wp:posOffset>
            </wp:positionV>
            <wp:extent cx="2306320" cy="3643630"/>
            <wp:effectExtent l="0" t="0" r="0" b="0"/>
            <wp:wrapThrough wrapText="bothSides">
              <wp:wrapPolygon edited="0">
                <wp:start x="0" y="0"/>
                <wp:lineTo x="0" y="21457"/>
                <wp:lineTo x="21410" y="21457"/>
                <wp:lineTo x="2141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tretch>
                      <a:fillRect/>
                    </a:stretch>
                  </pic:blipFill>
                  <pic:spPr>
                    <a:xfrm>
                      <a:off x="0" y="0"/>
                      <a:ext cx="2306320" cy="3643630"/>
                    </a:xfrm>
                    <a:prstGeom prst="rect">
                      <a:avLst/>
                    </a:prstGeom>
                  </pic:spPr>
                </pic:pic>
              </a:graphicData>
            </a:graphic>
            <wp14:sizeRelH relativeFrom="margin">
              <wp14:pctWidth>0</wp14:pctWidth>
            </wp14:sizeRelH>
            <wp14:sizeRelV relativeFrom="margin">
              <wp14:pctHeight>0</wp14:pctHeight>
            </wp14:sizeRelV>
          </wp:anchor>
        </w:drawing>
      </w:r>
    </w:p>
    <w:p w14:paraId="01F060BD" w14:textId="3A96B563" w:rsidR="00F62511" w:rsidRDefault="00F62511" w:rsidP="00F62511">
      <w:pPr>
        <w:jc w:val="both"/>
        <w:rPr>
          <w:color w:val="292929"/>
          <w:szCs w:val="16"/>
          <w:highlight w:val="white"/>
          <w:lang w:val="en" w:bidi="mr-IN"/>
        </w:rPr>
      </w:pPr>
    </w:p>
    <w:p w14:paraId="7DBBD593" w14:textId="69177612" w:rsidR="00F62511" w:rsidRPr="00F37FAE" w:rsidRDefault="00F62511" w:rsidP="00F62511">
      <w:pPr>
        <w:jc w:val="both"/>
        <w:rPr>
          <w:color w:val="292929"/>
          <w:szCs w:val="16"/>
          <w:highlight w:val="white"/>
          <w:lang w:val="en" w:bidi="mr-IN"/>
        </w:rPr>
      </w:pPr>
    </w:p>
    <w:p w14:paraId="29FD5AF9" w14:textId="77777777" w:rsidR="00F62511" w:rsidRDefault="00F62511" w:rsidP="00F62511">
      <w:pPr>
        <w:jc w:val="both"/>
        <w:rPr>
          <w:color w:val="292929"/>
          <w:highlight w:val="white"/>
          <w:lang w:val="en" w:bidi="mr-IN"/>
        </w:rPr>
      </w:pPr>
    </w:p>
    <w:p w14:paraId="7797C285" w14:textId="61A5E66E" w:rsidR="00F62511" w:rsidRPr="0078434A" w:rsidRDefault="00F62511" w:rsidP="00F62511">
      <w:pPr>
        <w:jc w:val="both"/>
        <w:rPr>
          <w:color w:val="292929"/>
          <w:highlight w:val="white"/>
          <w:lang w:val="en" w:bidi="mr-IN"/>
        </w:rPr>
      </w:pPr>
    </w:p>
    <w:p w14:paraId="140E4DC6" w14:textId="449E0B83" w:rsidR="00F62511" w:rsidRDefault="00F62511" w:rsidP="00F62511">
      <w:pPr>
        <w:shd w:val="clear" w:color="auto" w:fill="FFFFFF"/>
        <w:jc w:val="both"/>
        <w:rPr>
          <w:rFonts w:eastAsia="Georgia"/>
          <w:color w:val="292929"/>
          <w:highlight w:val="white"/>
        </w:rPr>
      </w:pPr>
    </w:p>
    <w:p w14:paraId="03CA5650" w14:textId="6C593733" w:rsidR="00F62511" w:rsidRPr="00F526DB" w:rsidRDefault="00F62511" w:rsidP="00F62511">
      <w:pPr>
        <w:shd w:val="clear" w:color="auto" w:fill="FFFFFF"/>
        <w:jc w:val="both"/>
        <w:rPr>
          <w:rFonts w:eastAsia="Georgia"/>
          <w:color w:val="292929"/>
          <w:highlight w:val="white"/>
        </w:rPr>
      </w:pPr>
    </w:p>
    <w:p w14:paraId="045DE314" w14:textId="77777777" w:rsidR="00F62511" w:rsidRPr="000A0D8F" w:rsidRDefault="00F62511" w:rsidP="00F62511">
      <w:pPr>
        <w:shd w:val="clear" w:color="auto" w:fill="FFFFFF"/>
        <w:jc w:val="both"/>
        <w:rPr>
          <w:rFonts w:eastAsia="Georgia"/>
          <w:color w:val="292929"/>
          <w:highlight w:val="white"/>
        </w:rPr>
      </w:pPr>
    </w:p>
    <w:p w14:paraId="20DD2998" w14:textId="1668308F" w:rsidR="00F62511" w:rsidRDefault="00F62511" w:rsidP="00F62511">
      <w:pPr>
        <w:rPr>
          <w:highlight w:val="white"/>
        </w:rPr>
      </w:pPr>
    </w:p>
    <w:p w14:paraId="5F916FF4" w14:textId="77777777" w:rsidR="00F62511" w:rsidRDefault="00F62511" w:rsidP="00F62511">
      <w:pPr>
        <w:rPr>
          <w:highlight w:val="white"/>
        </w:rPr>
      </w:pPr>
    </w:p>
    <w:p w14:paraId="6980C545" w14:textId="77777777" w:rsidR="00F62511" w:rsidRDefault="00F62511" w:rsidP="00F62511"/>
    <w:p w14:paraId="0C1CDBE9" w14:textId="77777777" w:rsidR="00F62511" w:rsidRDefault="00F62511" w:rsidP="00F62511"/>
    <w:p w14:paraId="4A2D2614" w14:textId="77777777" w:rsidR="00F62511" w:rsidRDefault="00F62511" w:rsidP="00F62511"/>
    <w:p w14:paraId="411A9C17" w14:textId="2191B73A" w:rsidR="00F62511" w:rsidRDefault="00F62511" w:rsidP="00F62511"/>
    <w:p w14:paraId="34E2FB7E" w14:textId="77777777" w:rsidR="00F62511" w:rsidRDefault="00F62511" w:rsidP="00F62511"/>
    <w:p w14:paraId="02D6E226" w14:textId="77777777" w:rsidR="00F62511" w:rsidRDefault="00F62511" w:rsidP="00F62511">
      <w:r>
        <w:t>‘</w:t>
      </w:r>
    </w:p>
    <w:p w14:paraId="08AE8953" w14:textId="3C64D5C5" w:rsidR="00F62511" w:rsidRDefault="00F62511" w:rsidP="00F62511"/>
    <w:p w14:paraId="2AD6ED81" w14:textId="4436D26F" w:rsidR="00F62511" w:rsidRDefault="00F62511" w:rsidP="00F62511"/>
    <w:p w14:paraId="126228C0" w14:textId="7A4110A6" w:rsidR="00F62511" w:rsidRDefault="00F62511" w:rsidP="00F62511"/>
    <w:p w14:paraId="5AC20F80" w14:textId="6EF010A6" w:rsidR="00F62511" w:rsidRDefault="00F62511" w:rsidP="00F62511"/>
    <w:p w14:paraId="61D9771B" w14:textId="1D12ED7C" w:rsidR="00F62511" w:rsidRDefault="00F62511" w:rsidP="00F62511"/>
    <w:p w14:paraId="6EBB219F" w14:textId="61E8E15D" w:rsidR="00F62511" w:rsidRDefault="00F62511" w:rsidP="00F62511"/>
    <w:p w14:paraId="1C05B04C" w14:textId="77777777" w:rsidR="00F62511" w:rsidRDefault="00F62511" w:rsidP="00F62511"/>
    <w:p w14:paraId="21491DDE" w14:textId="77777777" w:rsidR="00F62511" w:rsidRDefault="00F62511" w:rsidP="00F62511"/>
    <w:p w14:paraId="0D0B815A" w14:textId="77777777" w:rsidR="00F62511" w:rsidRDefault="00F62511" w:rsidP="00F62511"/>
    <w:p w14:paraId="0D6E19EA" w14:textId="77777777" w:rsidR="00F62511" w:rsidRDefault="00F62511" w:rsidP="00F62511">
      <w:pPr>
        <w:snapToGrid w:val="0"/>
        <w:rPr>
          <w:b/>
          <w:bCs/>
          <w:szCs w:val="16"/>
        </w:rPr>
      </w:pPr>
    </w:p>
    <w:p w14:paraId="53E4CCAC" w14:textId="2D65E672" w:rsidR="00F62511" w:rsidRPr="00590D58" w:rsidRDefault="00920E69" w:rsidP="00590D58">
      <w:pPr>
        <w:pStyle w:val="Els-body-text"/>
        <w:ind w:firstLine="0"/>
        <w:jc w:val="left"/>
      </w:pPr>
      <w:r w:rsidRPr="00FD7FAB">
        <w:rPr>
          <w:b/>
          <w:bCs/>
          <w:szCs w:val="16"/>
        </w:rPr>
        <w:t xml:space="preserve">Fig. 2 </w:t>
      </w:r>
      <w:r>
        <w:rPr>
          <w:b/>
          <w:bCs/>
          <w:szCs w:val="16"/>
        </w:rPr>
        <w:t xml:space="preserve">- </w:t>
      </w:r>
      <w:r w:rsidRPr="00FD7FAB">
        <w:rPr>
          <w:b/>
          <w:bCs/>
          <w:szCs w:val="16"/>
        </w:rPr>
        <w:t xml:space="preserve">Flow of algorithm used for recommending workers to </w:t>
      </w:r>
      <w:r>
        <w:rPr>
          <w:b/>
          <w:bCs/>
          <w:szCs w:val="16"/>
        </w:rPr>
        <w:t>the customers</w:t>
      </w:r>
    </w:p>
    <w:p w14:paraId="53B2AF29" w14:textId="72054418" w:rsidR="001E0E75" w:rsidRPr="005B75A1" w:rsidRDefault="005B75A1" w:rsidP="005B75A1">
      <w:pPr>
        <w:jc w:val="both"/>
        <w:rPr>
          <w:b/>
          <w:bCs/>
          <w:sz w:val="19"/>
          <w:szCs w:val="19"/>
        </w:rPr>
      </w:pPr>
      <w:r>
        <w:rPr>
          <w:b/>
          <w:bCs/>
          <w:sz w:val="19"/>
          <w:szCs w:val="19"/>
        </w:rPr>
        <w:lastRenderedPageBreak/>
        <w:t xml:space="preserve">6. </w:t>
      </w:r>
      <w:r w:rsidR="00F62511" w:rsidRPr="005B75A1">
        <w:rPr>
          <w:b/>
          <w:bCs/>
          <w:sz w:val="19"/>
          <w:szCs w:val="19"/>
        </w:rPr>
        <w:t>Results</w:t>
      </w:r>
    </w:p>
    <w:p w14:paraId="11B1A84B" w14:textId="77777777" w:rsidR="001E0E75" w:rsidRPr="009864CE" w:rsidRDefault="001E0E75" w:rsidP="009864CE">
      <w:pPr>
        <w:pStyle w:val="NoSpacing"/>
        <w:rPr>
          <w:sz w:val="10"/>
          <w:szCs w:val="10"/>
        </w:rPr>
      </w:pPr>
    </w:p>
    <w:p w14:paraId="02134ABE" w14:textId="0A39FC28" w:rsidR="001E0E75" w:rsidRPr="001E0E75" w:rsidRDefault="001E0E75" w:rsidP="001E0E75">
      <w:pPr>
        <w:pStyle w:val="ListParagraph"/>
        <w:spacing w:after="0"/>
        <w:ind w:left="0"/>
        <w:jc w:val="both"/>
        <w:rPr>
          <w:rFonts w:ascii="Times New Roman" w:hAnsi="Times New Roman" w:cs="Times New Roman"/>
          <w:sz w:val="16"/>
          <w:szCs w:val="16"/>
          <w:highlight w:val="white"/>
          <w:lang w:val="en" w:bidi="mr-IN"/>
        </w:rPr>
      </w:pPr>
      <w:r>
        <w:rPr>
          <w:rFonts w:ascii="Times New Roman" w:hAnsi="Times New Roman" w:cs="Times New Roman"/>
          <w:sz w:val="16"/>
          <w:szCs w:val="16"/>
          <w:highlight w:val="white"/>
          <w:lang w:val="en" w:bidi="mr-IN"/>
        </w:rPr>
        <w:t xml:space="preserve">        </w:t>
      </w:r>
      <w:r w:rsidR="00F62511" w:rsidRPr="001E0E75">
        <w:rPr>
          <w:rFonts w:ascii="Times New Roman" w:hAnsi="Times New Roman" w:cs="Times New Roman"/>
          <w:sz w:val="16"/>
          <w:szCs w:val="16"/>
          <w:highlight w:val="white"/>
          <w:lang w:val="en" w:bidi="mr-IN"/>
        </w:rPr>
        <w:t xml:space="preserve">In this application, we got correctly </w:t>
      </w:r>
      <w:bookmarkStart w:id="0" w:name="_Hlk59798227"/>
      <w:r w:rsidR="00F62511" w:rsidRPr="001E0E75">
        <w:rPr>
          <w:rFonts w:ascii="Times New Roman" w:hAnsi="Times New Roman" w:cs="Times New Roman"/>
          <w:sz w:val="16"/>
          <w:szCs w:val="16"/>
          <w:highlight w:val="white"/>
          <w:lang w:val="en" w:bidi="mr-IN"/>
        </w:rPr>
        <w:t>recommended jobs to workers and workers to customers in the required work field.</w:t>
      </w:r>
      <w:bookmarkEnd w:id="0"/>
      <w:r>
        <w:rPr>
          <w:rFonts w:ascii="Times New Roman" w:hAnsi="Times New Roman" w:cs="Times New Roman"/>
          <w:sz w:val="16"/>
          <w:szCs w:val="16"/>
          <w:highlight w:val="white"/>
          <w:lang w:val="en" w:bidi="mr-IN"/>
        </w:rPr>
        <w:t xml:space="preserve"> </w:t>
      </w:r>
      <w:r w:rsidR="00F62511" w:rsidRPr="001E0E75">
        <w:rPr>
          <w:sz w:val="16"/>
          <w:szCs w:val="16"/>
          <w:highlight w:val="white"/>
          <w:lang w:val="en" w:bidi="mr-IN"/>
        </w:rPr>
        <w:t>If the entered job title is present in the dataset, we get precise recommendations related to that job title, and if not directly present we get the recommendation of workers or jobs in various fields related to entering one.</w:t>
      </w:r>
    </w:p>
    <w:p w14:paraId="5BC84D8F" w14:textId="77777777" w:rsidR="001E0E75" w:rsidRDefault="001E0E75" w:rsidP="001E0E75">
      <w:pPr>
        <w:pStyle w:val="ListParagraph"/>
        <w:spacing w:after="0"/>
        <w:ind w:left="0"/>
        <w:jc w:val="both"/>
        <w:rPr>
          <w:sz w:val="16"/>
          <w:szCs w:val="16"/>
          <w:highlight w:val="white"/>
          <w:lang w:val="en" w:bidi="mr-IN"/>
        </w:rPr>
      </w:pPr>
      <w:r>
        <w:rPr>
          <w:sz w:val="16"/>
          <w:szCs w:val="16"/>
          <w:highlight w:val="white"/>
          <w:lang w:val="en" w:bidi="mr-IN"/>
        </w:rPr>
        <w:t xml:space="preserve">       </w:t>
      </w:r>
      <w:r w:rsidR="00F62511" w:rsidRPr="00F37FAE">
        <w:rPr>
          <w:sz w:val="16"/>
          <w:szCs w:val="16"/>
          <w:highlight w:val="white"/>
          <w:lang w:val="en" w:bidi="mr-IN"/>
        </w:rPr>
        <w:t>The algorithm used in the dataset was tested on a large dataset of formal jobs and also on the small manually created dataset of informal jobs. On both datasets, we got good results.</w:t>
      </w:r>
    </w:p>
    <w:p w14:paraId="48296C99" w14:textId="1CF41B4E" w:rsidR="00F62511" w:rsidRPr="001E0E75" w:rsidRDefault="00F62511" w:rsidP="001E0E75">
      <w:pPr>
        <w:pStyle w:val="ListParagraph"/>
        <w:spacing w:after="0"/>
        <w:ind w:left="0"/>
        <w:jc w:val="both"/>
        <w:rPr>
          <w:b/>
          <w:bCs/>
          <w:sz w:val="19"/>
          <w:szCs w:val="19"/>
        </w:rPr>
      </w:pPr>
      <w:r w:rsidRPr="00F37FAE">
        <w:rPr>
          <w:sz w:val="16"/>
          <w:szCs w:val="16"/>
          <w:highlight w:val="white"/>
          <w:lang w:val="en" w:bidi="mr-IN"/>
        </w:rPr>
        <w:t>Some examples of results we got-</w:t>
      </w:r>
    </w:p>
    <w:p w14:paraId="1B83D152" w14:textId="77777777" w:rsidR="001E0E75" w:rsidRPr="001E0E75" w:rsidRDefault="001E0E75" w:rsidP="00F62511">
      <w:pPr>
        <w:keepNext/>
        <w:keepLines/>
        <w:tabs>
          <w:tab w:val="left" w:pos="10"/>
        </w:tabs>
        <w:spacing w:before="8" w:after="4"/>
        <w:jc w:val="both"/>
        <w:rPr>
          <w:sz w:val="4"/>
          <w:szCs w:val="4"/>
          <w:highlight w:val="white"/>
          <w:lang w:val="en" w:bidi="mr-IN"/>
        </w:rPr>
      </w:pPr>
    </w:p>
    <w:p w14:paraId="3A1C7C6C" w14:textId="77777777" w:rsidR="00F62511" w:rsidRPr="00E616A2" w:rsidRDefault="00F62511" w:rsidP="00F62511">
      <w:pPr>
        <w:pStyle w:val="ListParagraph"/>
        <w:keepNext/>
        <w:keepLines/>
        <w:numPr>
          <w:ilvl w:val="1"/>
          <w:numId w:val="37"/>
        </w:numPr>
        <w:tabs>
          <w:tab w:val="left" w:pos="10"/>
        </w:tabs>
        <w:autoSpaceDE w:val="0"/>
        <w:autoSpaceDN w:val="0"/>
        <w:adjustRightInd w:val="0"/>
        <w:spacing w:before="8" w:after="4"/>
        <w:rPr>
          <w:rFonts w:ascii="Times New Roman" w:hAnsi="Times New Roman" w:cs="Times New Roman"/>
          <w:b/>
          <w:bCs/>
          <w:i/>
          <w:iCs/>
          <w:sz w:val="17"/>
          <w:szCs w:val="17"/>
          <w:highlight w:val="white"/>
          <w:lang w:val="en" w:bidi="mr-IN"/>
        </w:rPr>
      </w:pPr>
      <w:r w:rsidRPr="00E616A2">
        <w:rPr>
          <w:rFonts w:ascii="Times New Roman" w:hAnsi="Times New Roman" w:cs="Times New Roman"/>
          <w:b/>
          <w:bCs/>
          <w:i/>
          <w:iCs/>
          <w:sz w:val="17"/>
          <w:szCs w:val="17"/>
          <w:highlight w:val="white"/>
          <w:lang w:val="en" w:bidi="mr-IN"/>
        </w:rPr>
        <w:t>Recommending jobs to workers for driver</w:t>
      </w:r>
    </w:p>
    <w:p w14:paraId="71DE2136" w14:textId="77777777" w:rsidR="00F62511" w:rsidRDefault="00F62511" w:rsidP="00F62511">
      <w:pPr>
        <w:keepNext/>
        <w:keepLines/>
        <w:tabs>
          <w:tab w:val="left" w:pos="10"/>
        </w:tabs>
        <w:spacing w:before="8" w:after="4"/>
        <w:ind w:left="720"/>
        <w:rPr>
          <w:sz w:val="22"/>
          <w:szCs w:val="22"/>
          <w:highlight w:val="white"/>
          <w:lang w:val="en" w:bidi="mr-IN"/>
        </w:rPr>
      </w:pPr>
    </w:p>
    <w:p w14:paraId="71ACF69F" w14:textId="77777777" w:rsidR="00F62511" w:rsidRDefault="00F62511" w:rsidP="00F62511">
      <w:pPr>
        <w:keepNext/>
        <w:keepLines/>
        <w:tabs>
          <w:tab w:val="left" w:pos="10"/>
        </w:tabs>
        <w:spacing w:before="8" w:after="4"/>
        <w:rPr>
          <w:rFonts w:ascii="Courier New" w:hAnsi="Courier New" w:cs="Courier New"/>
          <w:szCs w:val="16"/>
          <w:lang w:val="en" w:bidi="mr-IN"/>
        </w:rPr>
      </w:pPr>
      <w:proofErr w:type="spellStart"/>
      <w:r>
        <w:rPr>
          <w:rFonts w:ascii="Courier New" w:hAnsi="Courier New" w:cs="Courier New"/>
          <w:szCs w:val="16"/>
          <w:lang w:val="en" w:bidi="mr-IN"/>
        </w:rPr>
        <w:t>give_rec</w:t>
      </w:r>
      <w:proofErr w:type="spellEnd"/>
      <w:r>
        <w:rPr>
          <w:rFonts w:ascii="Courier New" w:hAnsi="Courier New" w:cs="Courier New"/>
          <w:szCs w:val="16"/>
          <w:lang w:val="en" w:bidi="mr-IN"/>
        </w:rPr>
        <w:t>('driver')</w:t>
      </w:r>
    </w:p>
    <w:p w14:paraId="137E2215" w14:textId="77777777" w:rsidR="00F62511" w:rsidRDefault="00F62511" w:rsidP="00F62511">
      <w:pPr>
        <w:keepNext/>
        <w:keepLines/>
        <w:tabs>
          <w:tab w:val="left" w:pos="10"/>
        </w:tabs>
        <w:spacing w:before="8" w:after="4"/>
        <w:rPr>
          <w:rFonts w:ascii="Courier New" w:hAnsi="Courier New" w:cs="Courier New"/>
          <w:szCs w:val="16"/>
          <w:lang w:val="en" w:bidi="mr-IN"/>
        </w:rPr>
      </w:pPr>
    </w:p>
    <w:p w14:paraId="68EE3DE4"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   Name         Job </w:t>
      </w:r>
      <w:proofErr w:type="gramStart"/>
      <w:r>
        <w:rPr>
          <w:rFonts w:ascii="Courier New" w:eastAsia="Times New Roman" w:hAnsi="Courier New" w:cs="Courier New"/>
          <w:color w:val="000000"/>
          <w:sz w:val="12"/>
          <w:szCs w:val="12"/>
          <w:lang w:bidi="mr-IN"/>
        </w:rPr>
        <w:t>title  \</w:t>
      </w:r>
      <w:proofErr w:type="gramEnd"/>
    </w:p>
    <w:p w14:paraId="16C951DC"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68         </w:t>
      </w:r>
      <w:proofErr w:type="spellStart"/>
      <w:r>
        <w:rPr>
          <w:rFonts w:ascii="Courier New" w:eastAsia="Times New Roman" w:hAnsi="Courier New" w:cs="Courier New"/>
          <w:color w:val="000000"/>
          <w:sz w:val="12"/>
          <w:szCs w:val="12"/>
          <w:lang w:bidi="mr-IN"/>
        </w:rPr>
        <w:t>Gui</w:t>
      </w:r>
      <w:proofErr w:type="spellEnd"/>
      <w:r>
        <w:rPr>
          <w:rFonts w:ascii="Courier New" w:eastAsia="Times New Roman" w:hAnsi="Courier New" w:cs="Courier New"/>
          <w:color w:val="000000"/>
          <w:sz w:val="12"/>
          <w:szCs w:val="12"/>
          <w:lang w:bidi="mr-IN"/>
        </w:rPr>
        <w:t xml:space="preserve"> </w:t>
      </w:r>
      <w:proofErr w:type="spellStart"/>
      <w:r>
        <w:rPr>
          <w:rFonts w:ascii="Courier New" w:eastAsia="Times New Roman" w:hAnsi="Courier New" w:cs="Courier New"/>
          <w:color w:val="000000"/>
          <w:sz w:val="12"/>
          <w:szCs w:val="12"/>
          <w:lang w:bidi="mr-IN"/>
        </w:rPr>
        <w:t>Faers</w:t>
      </w:r>
      <w:proofErr w:type="spellEnd"/>
      <w:r>
        <w:rPr>
          <w:rFonts w:ascii="Courier New" w:eastAsia="Times New Roman" w:hAnsi="Courier New" w:cs="Courier New"/>
          <w:color w:val="000000"/>
          <w:sz w:val="12"/>
          <w:szCs w:val="12"/>
          <w:lang w:bidi="mr-IN"/>
        </w:rPr>
        <w:t xml:space="preserve">      truck driver   </w:t>
      </w:r>
    </w:p>
    <w:p w14:paraId="44562C54"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88    Nadiya </w:t>
      </w:r>
      <w:proofErr w:type="spellStart"/>
      <w:r>
        <w:rPr>
          <w:rFonts w:ascii="Courier New" w:eastAsia="Times New Roman" w:hAnsi="Courier New" w:cs="Courier New"/>
          <w:color w:val="000000"/>
          <w:sz w:val="12"/>
          <w:szCs w:val="12"/>
          <w:lang w:bidi="mr-IN"/>
        </w:rPr>
        <w:t>Unstead</w:t>
      </w:r>
      <w:proofErr w:type="spellEnd"/>
      <w:r>
        <w:rPr>
          <w:rFonts w:ascii="Courier New" w:eastAsia="Times New Roman" w:hAnsi="Courier New" w:cs="Courier New"/>
          <w:color w:val="000000"/>
          <w:sz w:val="12"/>
          <w:szCs w:val="12"/>
          <w:lang w:bidi="mr-IN"/>
        </w:rPr>
        <w:t xml:space="preserve">      truck driver   </w:t>
      </w:r>
    </w:p>
    <w:p w14:paraId="38EF7054"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110     </w:t>
      </w:r>
      <w:proofErr w:type="spellStart"/>
      <w:r>
        <w:rPr>
          <w:rFonts w:ascii="Courier New" w:eastAsia="Times New Roman" w:hAnsi="Courier New" w:cs="Courier New"/>
          <w:color w:val="000000"/>
          <w:sz w:val="12"/>
          <w:szCs w:val="12"/>
          <w:lang w:bidi="mr-IN"/>
        </w:rPr>
        <w:t>Elna</w:t>
      </w:r>
      <w:proofErr w:type="spellEnd"/>
      <w:r>
        <w:rPr>
          <w:rFonts w:ascii="Courier New" w:eastAsia="Times New Roman" w:hAnsi="Courier New" w:cs="Courier New"/>
          <w:color w:val="000000"/>
          <w:sz w:val="12"/>
          <w:szCs w:val="12"/>
          <w:lang w:bidi="mr-IN"/>
        </w:rPr>
        <w:t xml:space="preserve"> </w:t>
      </w:r>
      <w:proofErr w:type="spellStart"/>
      <w:r>
        <w:rPr>
          <w:rFonts w:ascii="Courier New" w:eastAsia="Times New Roman" w:hAnsi="Courier New" w:cs="Courier New"/>
          <w:color w:val="000000"/>
          <w:sz w:val="12"/>
          <w:szCs w:val="12"/>
          <w:lang w:bidi="mr-IN"/>
        </w:rPr>
        <w:t>Warrick</w:t>
      </w:r>
      <w:proofErr w:type="spellEnd"/>
      <w:r>
        <w:rPr>
          <w:rFonts w:ascii="Courier New" w:eastAsia="Times New Roman" w:hAnsi="Courier New" w:cs="Courier New"/>
          <w:color w:val="000000"/>
          <w:sz w:val="12"/>
          <w:szCs w:val="12"/>
          <w:lang w:bidi="mr-IN"/>
        </w:rPr>
        <w:t xml:space="preserve">      truck driver   </w:t>
      </w:r>
    </w:p>
    <w:p w14:paraId="54B509E0"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proofErr w:type="gramStart"/>
      <w:r>
        <w:rPr>
          <w:rFonts w:ascii="Courier New" w:eastAsia="Times New Roman" w:hAnsi="Courier New" w:cs="Courier New"/>
          <w:color w:val="000000"/>
          <w:sz w:val="12"/>
          <w:szCs w:val="12"/>
          <w:lang w:bidi="mr-IN"/>
        </w:rPr>
        <w:t>217  Phillis</w:t>
      </w:r>
      <w:proofErr w:type="gramEnd"/>
      <w:r>
        <w:rPr>
          <w:rFonts w:ascii="Courier New" w:eastAsia="Times New Roman" w:hAnsi="Courier New" w:cs="Courier New"/>
          <w:color w:val="000000"/>
          <w:sz w:val="12"/>
          <w:szCs w:val="12"/>
          <w:lang w:bidi="mr-IN"/>
        </w:rPr>
        <w:t xml:space="preserve"> Dunning      truck driver   </w:t>
      </w:r>
    </w:p>
    <w:p w14:paraId="4048BB87"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496      Cody Gildea      truck </w:t>
      </w:r>
      <w:proofErr w:type="gramStart"/>
      <w:r>
        <w:rPr>
          <w:rFonts w:ascii="Courier New" w:eastAsia="Times New Roman" w:hAnsi="Courier New" w:cs="Courier New"/>
          <w:color w:val="000000"/>
          <w:sz w:val="12"/>
          <w:szCs w:val="12"/>
          <w:lang w:bidi="mr-IN"/>
        </w:rPr>
        <w:t>driver</w:t>
      </w:r>
      <w:proofErr w:type="gramEnd"/>
      <w:r>
        <w:rPr>
          <w:rFonts w:ascii="Courier New" w:eastAsia="Times New Roman" w:hAnsi="Courier New" w:cs="Courier New"/>
          <w:color w:val="000000"/>
          <w:sz w:val="12"/>
          <w:szCs w:val="12"/>
          <w:lang w:bidi="mr-IN"/>
        </w:rPr>
        <w:t xml:space="preserve">   </w:t>
      </w:r>
    </w:p>
    <w:p w14:paraId="414F0C20"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102   </w:t>
      </w:r>
      <w:proofErr w:type="spellStart"/>
      <w:r>
        <w:rPr>
          <w:rFonts w:ascii="Courier New" w:eastAsia="Times New Roman" w:hAnsi="Courier New" w:cs="Courier New"/>
          <w:color w:val="000000"/>
          <w:sz w:val="12"/>
          <w:szCs w:val="12"/>
          <w:lang w:bidi="mr-IN"/>
        </w:rPr>
        <w:t>Delcina</w:t>
      </w:r>
      <w:proofErr w:type="spellEnd"/>
      <w:r>
        <w:rPr>
          <w:rFonts w:ascii="Courier New" w:eastAsia="Times New Roman" w:hAnsi="Courier New" w:cs="Courier New"/>
          <w:color w:val="000000"/>
          <w:sz w:val="12"/>
          <w:szCs w:val="12"/>
          <w:lang w:bidi="mr-IN"/>
        </w:rPr>
        <w:t xml:space="preserve"> Dikles             truck   </w:t>
      </w:r>
    </w:p>
    <w:p w14:paraId="1090F88D"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157     Regen </w:t>
      </w:r>
      <w:proofErr w:type="spellStart"/>
      <w:proofErr w:type="gramStart"/>
      <w:r>
        <w:rPr>
          <w:rFonts w:ascii="Courier New" w:eastAsia="Times New Roman" w:hAnsi="Courier New" w:cs="Courier New"/>
          <w:color w:val="000000"/>
          <w:sz w:val="12"/>
          <w:szCs w:val="12"/>
          <w:lang w:bidi="mr-IN"/>
        </w:rPr>
        <w:t>Fliege</w:t>
      </w:r>
      <w:proofErr w:type="spellEnd"/>
      <w:r>
        <w:rPr>
          <w:rFonts w:ascii="Courier New" w:eastAsia="Times New Roman" w:hAnsi="Courier New" w:cs="Courier New"/>
          <w:color w:val="000000"/>
          <w:sz w:val="12"/>
          <w:szCs w:val="12"/>
          <w:lang w:bidi="mr-IN"/>
        </w:rPr>
        <w:t xml:space="preserve">  school</w:t>
      </w:r>
      <w:proofErr w:type="gramEnd"/>
      <w:r>
        <w:rPr>
          <w:rFonts w:ascii="Courier New" w:eastAsia="Times New Roman" w:hAnsi="Courier New" w:cs="Courier New"/>
          <w:color w:val="000000"/>
          <w:sz w:val="12"/>
          <w:szCs w:val="12"/>
          <w:lang w:bidi="mr-IN"/>
        </w:rPr>
        <w:t xml:space="preserve"> bus truck   </w:t>
      </w:r>
    </w:p>
    <w:p w14:paraId="249BF34B" w14:textId="77777777" w:rsidR="00F62511"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r>
        <w:rPr>
          <w:rFonts w:ascii="Courier New" w:eastAsia="Times New Roman" w:hAnsi="Courier New" w:cs="Courier New"/>
          <w:color w:val="000000"/>
          <w:sz w:val="12"/>
          <w:szCs w:val="12"/>
          <w:lang w:bidi="mr-IN"/>
        </w:rPr>
        <w:t xml:space="preserve">57        </w:t>
      </w:r>
      <w:proofErr w:type="spellStart"/>
      <w:r>
        <w:rPr>
          <w:rFonts w:ascii="Courier New" w:eastAsia="Times New Roman" w:hAnsi="Courier New" w:cs="Courier New"/>
          <w:color w:val="000000"/>
          <w:sz w:val="12"/>
          <w:szCs w:val="12"/>
          <w:lang w:bidi="mr-IN"/>
        </w:rPr>
        <w:t>Maje</w:t>
      </w:r>
      <w:proofErr w:type="spellEnd"/>
      <w:r>
        <w:rPr>
          <w:rFonts w:ascii="Courier New" w:eastAsia="Times New Roman" w:hAnsi="Courier New" w:cs="Courier New"/>
          <w:color w:val="000000"/>
          <w:sz w:val="12"/>
          <w:szCs w:val="12"/>
          <w:lang w:bidi="mr-IN"/>
        </w:rPr>
        <w:t xml:space="preserve"> Dudin             truck  </w:t>
      </w:r>
    </w:p>
    <w:p w14:paraId="5B828330" w14:textId="77777777" w:rsidR="00F62511" w:rsidRPr="001A6FF8" w:rsidRDefault="00F62511" w:rsidP="00F62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eastAsia="Times New Roman" w:hAnsi="Courier New" w:cs="Courier New"/>
          <w:color w:val="000000"/>
          <w:sz w:val="12"/>
          <w:szCs w:val="12"/>
          <w:lang w:bidi="mr-IN"/>
        </w:rPr>
      </w:pPr>
    </w:p>
    <w:p w14:paraId="38EFB05D"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                                               Skills         </w:t>
      </w:r>
      <w:proofErr w:type="gramStart"/>
      <w:r>
        <w:rPr>
          <w:color w:val="000000"/>
          <w:sz w:val="12"/>
          <w:szCs w:val="12"/>
        </w:rPr>
        <w:t>Location  \</w:t>
      </w:r>
      <w:proofErr w:type="gramEnd"/>
    </w:p>
    <w:p w14:paraId="5E4DB726"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68        driving skill, excellent hearing and vision           </w:t>
      </w:r>
      <w:proofErr w:type="spellStart"/>
      <w:r>
        <w:rPr>
          <w:color w:val="000000"/>
          <w:sz w:val="12"/>
          <w:szCs w:val="12"/>
        </w:rPr>
        <w:t>Guohua</w:t>
      </w:r>
      <w:proofErr w:type="spellEnd"/>
      <w:r>
        <w:rPr>
          <w:color w:val="000000"/>
          <w:sz w:val="12"/>
          <w:szCs w:val="12"/>
        </w:rPr>
        <w:t xml:space="preserve">   </w:t>
      </w:r>
    </w:p>
    <w:p w14:paraId="66782510"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88        driving skill, excellent hearing and vision       Guantánamo   </w:t>
      </w:r>
    </w:p>
    <w:p w14:paraId="2A32C51C"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110       driving skill, excellent hearing and vision          Alkmaar   </w:t>
      </w:r>
    </w:p>
    <w:p w14:paraId="78C08508"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217       driving skill, excellent hearing and </w:t>
      </w:r>
      <w:proofErr w:type="gramStart"/>
      <w:r>
        <w:rPr>
          <w:color w:val="000000"/>
          <w:sz w:val="12"/>
          <w:szCs w:val="12"/>
        </w:rPr>
        <w:t>vision  Rueil</w:t>
      </w:r>
      <w:proofErr w:type="gramEnd"/>
      <w:r>
        <w:rPr>
          <w:color w:val="000000"/>
          <w:sz w:val="12"/>
          <w:szCs w:val="12"/>
        </w:rPr>
        <w:t xml:space="preserve">-Malmaison   </w:t>
      </w:r>
    </w:p>
    <w:p w14:paraId="0CBC7726"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496       driving skill, excellent hearing and vision           </w:t>
      </w:r>
      <w:proofErr w:type="spellStart"/>
      <w:r>
        <w:rPr>
          <w:color w:val="000000"/>
          <w:sz w:val="12"/>
          <w:szCs w:val="12"/>
        </w:rPr>
        <w:t>Licuan</w:t>
      </w:r>
      <w:proofErr w:type="spellEnd"/>
      <w:r>
        <w:rPr>
          <w:color w:val="000000"/>
          <w:sz w:val="12"/>
          <w:szCs w:val="12"/>
        </w:rPr>
        <w:t xml:space="preserve">   </w:t>
      </w:r>
    </w:p>
    <w:p w14:paraId="3533AE5E"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102       driving skill, excellent hearing and vision      San Antonio   </w:t>
      </w:r>
    </w:p>
    <w:p w14:paraId="1AB52384" w14:textId="77777777" w:rsidR="00F62511" w:rsidRDefault="00F62511" w:rsidP="00F62511">
      <w:pPr>
        <w:pStyle w:val="HTMLPreformatted"/>
        <w:shd w:val="clear" w:color="auto" w:fill="FFFFFF"/>
        <w:wordWrap w:val="0"/>
        <w:textAlignment w:val="baseline"/>
        <w:rPr>
          <w:color w:val="000000"/>
          <w:sz w:val="12"/>
          <w:szCs w:val="12"/>
        </w:rPr>
      </w:pPr>
      <w:proofErr w:type="gramStart"/>
      <w:r>
        <w:rPr>
          <w:color w:val="000000"/>
          <w:sz w:val="12"/>
          <w:szCs w:val="12"/>
        </w:rPr>
        <w:t xml:space="preserve">157  </w:t>
      </w:r>
      <w:proofErr w:type="spellStart"/>
      <w:r>
        <w:rPr>
          <w:color w:val="000000"/>
          <w:sz w:val="12"/>
          <w:szCs w:val="12"/>
        </w:rPr>
        <w:t>carefullness</w:t>
      </w:r>
      <w:proofErr w:type="gramEnd"/>
      <w:r>
        <w:rPr>
          <w:color w:val="000000"/>
          <w:sz w:val="12"/>
          <w:szCs w:val="12"/>
        </w:rPr>
        <w:t>,skill</w:t>
      </w:r>
      <w:proofErr w:type="spellEnd"/>
      <w:r>
        <w:rPr>
          <w:color w:val="000000"/>
          <w:sz w:val="12"/>
          <w:szCs w:val="12"/>
        </w:rPr>
        <w:t xml:space="preserve">, excellent hearing and vision            </w:t>
      </w:r>
      <w:proofErr w:type="spellStart"/>
      <w:r>
        <w:rPr>
          <w:color w:val="000000"/>
          <w:sz w:val="12"/>
          <w:szCs w:val="12"/>
        </w:rPr>
        <w:t>L?chi</w:t>
      </w:r>
      <w:proofErr w:type="spellEnd"/>
      <w:r>
        <w:rPr>
          <w:color w:val="000000"/>
          <w:sz w:val="12"/>
          <w:szCs w:val="12"/>
        </w:rPr>
        <w:t xml:space="preserve">   </w:t>
      </w:r>
    </w:p>
    <w:p w14:paraId="5C3AE695" w14:textId="5EF3B044" w:rsidR="00590D58" w:rsidRPr="00590D58" w:rsidRDefault="00F62511" w:rsidP="00F62511">
      <w:pPr>
        <w:pStyle w:val="HTMLPreformatted"/>
        <w:numPr>
          <w:ilvl w:val="0"/>
          <w:numId w:val="36"/>
        </w:numPr>
        <w:shd w:val="clear" w:color="auto" w:fill="FFFFFF"/>
        <w:wordWrap w:val="0"/>
        <w:textAlignment w:val="baseline"/>
        <w:rPr>
          <w:color w:val="000000"/>
          <w:sz w:val="12"/>
          <w:szCs w:val="12"/>
        </w:rPr>
      </w:pPr>
      <w:r>
        <w:rPr>
          <w:color w:val="000000"/>
          <w:sz w:val="12"/>
          <w:szCs w:val="12"/>
        </w:rPr>
        <w:t xml:space="preserve">              skill, excellent hearing and vision           Dallas</w:t>
      </w:r>
    </w:p>
    <w:p w14:paraId="783E17FE" w14:textId="58F49790" w:rsidR="007D7EBC" w:rsidRDefault="007D7EBC" w:rsidP="00F62511">
      <w:pPr>
        <w:pStyle w:val="HTMLPreformatted"/>
        <w:shd w:val="clear" w:color="auto" w:fill="FFFFFF"/>
        <w:wordWrap w:val="0"/>
        <w:textAlignment w:val="baseline"/>
        <w:rPr>
          <w:color w:val="000000"/>
          <w:sz w:val="12"/>
          <w:szCs w:val="12"/>
        </w:rPr>
      </w:pPr>
    </w:p>
    <w:p w14:paraId="3A6751D8" w14:textId="77777777" w:rsidR="00590D58" w:rsidRDefault="00590D58" w:rsidP="00F62511">
      <w:pPr>
        <w:pStyle w:val="HTMLPreformatted"/>
        <w:shd w:val="clear" w:color="auto" w:fill="FFFFFF"/>
        <w:wordWrap w:val="0"/>
        <w:textAlignment w:val="baseline"/>
        <w:rPr>
          <w:color w:val="000000"/>
          <w:sz w:val="12"/>
          <w:szCs w:val="12"/>
        </w:rPr>
      </w:pPr>
    </w:p>
    <w:p w14:paraId="4802F391" w14:textId="70CA4A27" w:rsidR="00F62511" w:rsidRPr="00561FF1" w:rsidRDefault="00F62511" w:rsidP="00561FF1">
      <w:pPr>
        <w:pStyle w:val="ListParagraph"/>
        <w:keepNext/>
        <w:keepLines/>
        <w:numPr>
          <w:ilvl w:val="1"/>
          <w:numId w:val="37"/>
        </w:numPr>
        <w:tabs>
          <w:tab w:val="left" w:pos="10"/>
        </w:tabs>
        <w:autoSpaceDE w:val="0"/>
        <w:autoSpaceDN w:val="0"/>
        <w:adjustRightInd w:val="0"/>
        <w:spacing w:before="8" w:after="4"/>
        <w:rPr>
          <w:rFonts w:ascii="Times New Roman" w:hAnsi="Times New Roman" w:cs="Times New Roman"/>
          <w:b/>
          <w:bCs/>
          <w:i/>
          <w:iCs/>
          <w:sz w:val="17"/>
          <w:szCs w:val="17"/>
          <w:highlight w:val="white"/>
          <w:lang w:val="en" w:bidi="mr-IN"/>
        </w:rPr>
      </w:pPr>
      <w:r w:rsidRPr="00E616A2">
        <w:rPr>
          <w:rFonts w:ascii="Times New Roman" w:hAnsi="Times New Roman" w:cs="Times New Roman"/>
          <w:b/>
          <w:bCs/>
          <w:i/>
          <w:iCs/>
          <w:sz w:val="17"/>
          <w:szCs w:val="17"/>
          <w:highlight w:val="white"/>
          <w:lang w:val="en" w:bidi="mr-IN"/>
        </w:rPr>
        <w:t>Recommending workers to customers for cook</w:t>
      </w:r>
    </w:p>
    <w:p w14:paraId="3446EB1A" w14:textId="77777777" w:rsidR="00F62511" w:rsidRPr="008458C0" w:rsidRDefault="00F62511" w:rsidP="00F62511">
      <w:pPr>
        <w:pStyle w:val="HTMLPreformatted"/>
        <w:shd w:val="clear" w:color="auto" w:fill="FFFFFF"/>
        <w:wordWrap w:val="0"/>
        <w:textAlignment w:val="baseline"/>
        <w:rPr>
          <w:b/>
          <w:bCs/>
          <w:color w:val="000000"/>
        </w:rPr>
      </w:pPr>
    </w:p>
    <w:p w14:paraId="1FB60DBA" w14:textId="77777777" w:rsidR="00F62511" w:rsidRDefault="00F62511" w:rsidP="00F62511">
      <w:pPr>
        <w:keepNext/>
        <w:keepLines/>
        <w:tabs>
          <w:tab w:val="left" w:pos="10"/>
        </w:tabs>
        <w:spacing w:before="8" w:after="4"/>
        <w:rPr>
          <w:rFonts w:ascii="Courier New" w:hAnsi="Courier New" w:cs="Courier New"/>
          <w:szCs w:val="16"/>
          <w:lang w:val="en" w:bidi="mr-IN"/>
        </w:rPr>
      </w:pPr>
      <w:r>
        <w:rPr>
          <w:rFonts w:ascii="Courier New" w:hAnsi="Courier New" w:cs="Courier New"/>
          <w:szCs w:val="16"/>
          <w:highlight w:val="white"/>
          <w:lang w:val="en" w:bidi="mr-IN"/>
        </w:rPr>
        <w:t xml:space="preserve"> </w:t>
      </w:r>
      <w:proofErr w:type="spellStart"/>
      <w:r>
        <w:rPr>
          <w:rFonts w:ascii="Courier New" w:hAnsi="Courier New" w:cs="Courier New"/>
          <w:szCs w:val="16"/>
          <w:lang w:val="en" w:bidi="mr-IN"/>
        </w:rPr>
        <w:t>give_rec</w:t>
      </w:r>
      <w:proofErr w:type="spellEnd"/>
      <w:r>
        <w:rPr>
          <w:rFonts w:ascii="Courier New" w:hAnsi="Courier New" w:cs="Courier New"/>
          <w:szCs w:val="16"/>
          <w:lang w:val="en" w:bidi="mr-IN"/>
        </w:rPr>
        <w:t>('cook')</w:t>
      </w:r>
    </w:p>
    <w:p w14:paraId="263964C6" w14:textId="77777777" w:rsidR="00F62511" w:rsidRDefault="00F62511" w:rsidP="00F62511">
      <w:pPr>
        <w:keepNext/>
        <w:keepLines/>
        <w:tabs>
          <w:tab w:val="left" w:pos="10"/>
        </w:tabs>
        <w:spacing w:before="8" w:after="4"/>
        <w:rPr>
          <w:rFonts w:ascii="Courier New" w:hAnsi="Courier New" w:cs="Courier New"/>
          <w:szCs w:val="16"/>
          <w:highlight w:val="white"/>
          <w:lang w:val="en" w:bidi="mr-IN"/>
        </w:rPr>
      </w:pPr>
    </w:p>
    <w:p w14:paraId="02DBCF5C"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      worker name            job </w:t>
      </w:r>
      <w:proofErr w:type="gramStart"/>
      <w:r>
        <w:rPr>
          <w:color w:val="000000"/>
          <w:sz w:val="12"/>
          <w:szCs w:val="12"/>
        </w:rPr>
        <w:t>title  \</w:t>
      </w:r>
      <w:proofErr w:type="gramEnd"/>
    </w:p>
    <w:p w14:paraId="45AE9E37"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275     </w:t>
      </w:r>
      <w:proofErr w:type="spellStart"/>
      <w:r>
        <w:rPr>
          <w:color w:val="000000"/>
          <w:sz w:val="12"/>
          <w:szCs w:val="12"/>
        </w:rPr>
        <w:t>Filippa</w:t>
      </w:r>
      <w:proofErr w:type="spellEnd"/>
      <w:r>
        <w:rPr>
          <w:color w:val="000000"/>
          <w:sz w:val="12"/>
          <w:szCs w:val="12"/>
        </w:rPr>
        <w:t xml:space="preserve"> Dengel       fry/</w:t>
      </w:r>
      <w:proofErr w:type="spellStart"/>
      <w:r>
        <w:rPr>
          <w:color w:val="000000"/>
          <w:sz w:val="12"/>
          <w:szCs w:val="12"/>
        </w:rPr>
        <w:t>saute</w:t>
      </w:r>
      <w:proofErr w:type="spellEnd"/>
      <w:r>
        <w:rPr>
          <w:color w:val="000000"/>
          <w:sz w:val="12"/>
          <w:szCs w:val="12"/>
        </w:rPr>
        <w:t xml:space="preserve"> cook   </w:t>
      </w:r>
    </w:p>
    <w:p w14:paraId="56F87AC0"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492   Kimmy </w:t>
      </w:r>
      <w:proofErr w:type="spellStart"/>
      <w:r>
        <w:rPr>
          <w:color w:val="000000"/>
          <w:sz w:val="12"/>
          <w:szCs w:val="12"/>
        </w:rPr>
        <w:t>Sherington</w:t>
      </w:r>
      <w:proofErr w:type="spellEnd"/>
      <w:r>
        <w:rPr>
          <w:color w:val="000000"/>
          <w:sz w:val="12"/>
          <w:szCs w:val="12"/>
        </w:rPr>
        <w:t xml:space="preserve">      kitchen </w:t>
      </w:r>
      <w:proofErr w:type="gramStart"/>
      <w:r>
        <w:rPr>
          <w:color w:val="000000"/>
          <w:sz w:val="12"/>
          <w:szCs w:val="12"/>
        </w:rPr>
        <w:t>manager</w:t>
      </w:r>
      <w:proofErr w:type="gramEnd"/>
      <w:r>
        <w:rPr>
          <w:color w:val="000000"/>
          <w:sz w:val="12"/>
          <w:szCs w:val="12"/>
        </w:rPr>
        <w:t xml:space="preserve">   </w:t>
      </w:r>
    </w:p>
    <w:p w14:paraId="1589EF45"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94           Zeb </w:t>
      </w:r>
      <w:proofErr w:type="spellStart"/>
      <w:r>
        <w:rPr>
          <w:color w:val="000000"/>
          <w:sz w:val="12"/>
          <w:szCs w:val="12"/>
        </w:rPr>
        <w:t>Elles</w:t>
      </w:r>
      <w:proofErr w:type="spellEnd"/>
      <w:r>
        <w:rPr>
          <w:color w:val="000000"/>
          <w:sz w:val="12"/>
          <w:szCs w:val="12"/>
        </w:rPr>
        <w:t xml:space="preserve">     catering </w:t>
      </w:r>
      <w:proofErr w:type="gramStart"/>
      <w:r>
        <w:rPr>
          <w:color w:val="000000"/>
          <w:sz w:val="12"/>
          <w:szCs w:val="12"/>
        </w:rPr>
        <w:t>manager</w:t>
      </w:r>
      <w:proofErr w:type="gramEnd"/>
      <w:r>
        <w:rPr>
          <w:color w:val="000000"/>
          <w:sz w:val="12"/>
          <w:szCs w:val="12"/>
        </w:rPr>
        <w:t xml:space="preserve">   </w:t>
      </w:r>
    </w:p>
    <w:p w14:paraId="67ACE389" w14:textId="77777777" w:rsidR="00F62511" w:rsidRDefault="00F62511" w:rsidP="00F62511">
      <w:pPr>
        <w:pStyle w:val="HTMLPreformatted"/>
        <w:shd w:val="clear" w:color="auto" w:fill="FFFFFF"/>
        <w:wordWrap w:val="0"/>
        <w:textAlignment w:val="baseline"/>
        <w:rPr>
          <w:color w:val="000000"/>
          <w:sz w:val="12"/>
          <w:szCs w:val="12"/>
        </w:rPr>
      </w:pPr>
      <w:proofErr w:type="gramStart"/>
      <w:r>
        <w:rPr>
          <w:color w:val="000000"/>
          <w:sz w:val="12"/>
          <w:szCs w:val="12"/>
        </w:rPr>
        <w:t>438  Charlie</w:t>
      </w:r>
      <w:proofErr w:type="gramEnd"/>
      <w:r>
        <w:rPr>
          <w:color w:val="000000"/>
          <w:sz w:val="12"/>
          <w:szCs w:val="12"/>
        </w:rPr>
        <w:t xml:space="preserve"> Stevenson         broiler cook   </w:t>
      </w:r>
    </w:p>
    <w:p w14:paraId="6EA1E4D2" w14:textId="77777777" w:rsidR="00F62511" w:rsidRDefault="00F62511" w:rsidP="00F62511">
      <w:pPr>
        <w:pStyle w:val="HTMLPreformatted"/>
        <w:shd w:val="clear" w:color="auto" w:fill="FFFFFF"/>
        <w:wordWrap w:val="0"/>
        <w:textAlignment w:val="baseline"/>
        <w:rPr>
          <w:color w:val="000000"/>
          <w:sz w:val="12"/>
          <w:szCs w:val="12"/>
        </w:rPr>
      </w:pPr>
      <w:proofErr w:type="gramStart"/>
      <w:r>
        <w:rPr>
          <w:color w:val="000000"/>
          <w:sz w:val="12"/>
          <w:szCs w:val="12"/>
        </w:rPr>
        <w:t>438  Charlie</w:t>
      </w:r>
      <w:proofErr w:type="gramEnd"/>
      <w:r>
        <w:rPr>
          <w:color w:val="000000"/>
          <w:sz w:val="12"/>
          <w:szCs w:val="12"/>
        </w:rPr>
        <w:t xml:space="preserve"> Stevenson         broiler cook   </w:t>
      </w:r>
    </w:p>
    <w:p w14:paraId="53D43543"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263      </w:t>
      </w:r>
      <w:proofErr w:type="spellStart"/>
      <w:r>
        <w:rPr>
          <w:color w:val="000000"/>
          <w:sz w:val="12"/>
          <w:szCs w:val="12"/>
        </w:rPr>
        <w:t>Giffard</w:t>
      </w:r>
      <w:proofErr w:type="spellEnd"/>
      <w:r>
        <w:rPr>
          <w:color w:val="000000"/>
          <w:sz w:val="12"/>
          <w:szCs w:val="12"/>
        </w:rPr>
        <w:t xml:space="preserve"> Bolin          pantry cook   </w:t>
      </w:r>
    </w:p>
    <w:p w14:paraId="0F0C379D"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263      </w:t>
      </w:r>
      <w:proofErr w:type="spellStart"/>
      <w:r>
        <w:rPr>
          <w:color w:val="000000"/>
          <w:sz w:val="12"/>
          <w:szCs w:val="12"/>
        </w:rPr>
        <w:t>Giffard</w:t>
      </w:r>
      <w:proofErr w:type="spellEnd"/>
      <w:r>
        <w:rPr>
          <w:color w:val="000000"/>
          <w:sz w:val="12"/>
          <w:szCs w:val="12"/>
        </w:rPr>
        <w:t xml:space="preserve"> Bolin          pantry cook   </w:t>
      </w:r>
    </w:p>
    <w:p w14:paraId="62BE4791"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227         Ripley </w:t>
      </w:r>
      <w:proofErr w:type="gramStart"/>
      <w:r>
        <w:rPr>
          <w:color w:val="000000"/>
          <w:sz w:val="12"/>
          <w:szCs w:val="12"/>
        </w:rPr>
        <w:t>Nix  soup</w:t>
      </w:r>
      <w:proofErr w:type="gramEnd"/>
      <w:r>
        <w:rPr>
          <w:color w:val="000000"/>
          <w:sz w:val="12"/>
          <w:szCs w:val="12"/>
        </w:rPr>
        <w:t xml:space="preserve"> and sauce cook   </w:t>
      </w:r>
    </w:p>
    <w:p w14:paraId="38CC7518"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417     Pietro </w:t>
      </w:r>
      <w:proofErr w:type="spellStart"/>
      <w:r>
        <w:rPr>
          <w:color w:val="000000"/>
          <w:sz w:val="12"/>
          <w:szCs w:val="12"/>
        </w:rPr>
        <w:t>Parnham</w:t>
      </w:r>
      <w:proofErr w:type="spellEnd"/>
      <w:r>
        <w:rPr>
          <w:color w:val="000000"/>
          <w:sz w:val="12"/>
          <w:szCs w:val="12"/>
        </w:rPr>
        <w:t xml:space="preserve">            fish </w:t>
      </w:r>
      <w:proofErr w:type="gramStart"/>
      <w:r>
        <w:rPr>
          <w:color w:val="000000"/>
          <w:sz w:val="12"/>
          <w:szCs w:val="12"/>
        </w:rPr>
        <w:t>cook</w:t>
      </w:r>
      <w:proofErr w:type="gramEnd"/>
      <w:r>
        <w:rPr>
          <w:color w:val="000000"/>
          <w:sz w:val="12"/>
          <w:szCs w:val="12"/>
        </w:rPr>
        <w:t xml:space="preserve">   </w:t>
      </w:r>
    </w:p>
    <w:p w14:paraId="37832007" w14:textId="293A8166"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399     </w:t>
      </w:r>
      <w:proofErr w:type="spellStart"/>
      <w:r>
        <w:rPr>
          <w:color w:val="000000"/>
          <w:sz w:val="12"/>
          <w:szCs w:val="12"/>
        </w:rPr>
        <w:t>Natalina</w:t>
      </w:r>
      <w:proofErr w:type="spellEnd"/>
      <w:r>
        <w:rPr>
          <w:color w:val="000000"/>
          <w:sz w:val="12"/>
          <w:szCs w:val="12"/>
        </w:rPr>
        <w:t xml:space="preserve"> Doyle         butcher cook   </w:t>
      </w:r>
    </w:p>
    <w:p w14:paraId="4482F674" w14:textId="6F359628" w:rsidR="009864CE" w:rsidRDefault="009864CE" w:rsidP="00F62511">
      <w:pPr>
        <w:pStyle w:val="HTMLPreformatted"/>
        <w:shd w:val="clear" w:color="auto" w:fill="FFFFFF"/>
        <w:wordWrap w:val="0"/>
        <w:textAlignment w:val="baseline"/>
        <w:rPr>
          <w:color w:val="000000"/>
          <w:sz w:val="12"/>
          <w:szCs w:val="12"/>
        </w:rPr>
      </w:pPr>
    </w:p>
    <w:p w14:paraId="75CE6A73" w14:textId="77777777" w:rsidR="009864CE" w:rsidRDefault="009864CE" w:rsidP="00F62511">
      <w:pPr>
        <w:pStyle w:val="HTMLPreformatted"/>
        <w:shd w:val="clear" w:color="auto" w:fill="FFFFFF"/>
        <w:wordWrap w:val="0"/>
        <w:textAlignment w:val="baseline"/>
        <w:rPr>
          <w:color w:val="000000"/>
          <w:sz w:val="12"/>
          <w:szCs w:val="12"/>
        </w:rPr>
      </w:pPr>
    </w:p>
    <w:p w14:paraId="3C707393" w14:textId="47D09789" w:rsidR="00F62511" w:rsidRDefault="00F62511" w:rsidP="00F62511">
      <w:pPr>
        <w:pStyle w:val="HTMLPreformatted"/>
        <w:shd w:val="clear" w:color="auto" w:fill="FFFFFF"/>
        <w:wordWrap w:val="0"/>
        <w:textAlignment w:val="baseline"/>
        <w:rPr>
          <w:color w:val="000000"/>
          <w:sz w:val="12"/>
          <w:szCs w:val="12"/>
        </w:rPr>
      </w:pPr>
    </w:p>
    <w:p w14:paraId="28522FF3" w14:textId="77777777" w:rsidR="00561FF1" w:rsidRDefault="00561FF1" w:rsidP="00F62511">
      <w:pPr>
        <w:pStyle w:val="HTMLPreformatted"/>
        <w:shd w:val="clear" w:color="auto" w:fill="FFFFFF"/>
        <w:wordWrap w:val="0"/>
        <w:textAlignment w:val="baseline"/>
        <w:rPr>
          <w:color w:val="000000"/>
          <w:sz w:val="12"/>
          <w:szCs w:val="12"/>
        </w:rPr>
      </w:pPr>
    </w:p>
    <w:p w14:paraId="410EAFBC"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                                               </w:t>
      </w:r>
      <w:proofErr w:type="gramStart"/>
      <w:r>
        <w:rPr>
          <w:color w:val="000000"/>
          <w:sz w:val="12"/>
          <w:szCs w:val="12"/>
        </w:rPr>
        <w:t>skills  rating</w:t>
      </w:r>
      <w:proofErr w:type="gramEnd"/>
      <w:r>
        <w:rPr>
          <w:color w:val="000000"/>
          <w:sz w:val="12"/>
          <w:szCs w:val="12"/>
        </w:rPr>
        <w:t xml:space="preserve">  \</w:t>
      </w:r>
    </w:p>
    <w:p w14:paraId="6B789743"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275                     </w:t>
      </w:r>
      <w:proofErr w:type="gramStart"/>
      <w:r>
        <w:rPr>
          <w:color w:val="000000"/>
          <w:sz w:val="12"/>
          <w:szCs w:val="12"/>
        </w:rPr>
        <w:t>expert</w:t>
      </w:r>
      <w:proofErr w:type="gramEnd"/>
      <w:r>
        <w:rPr>
          <w:color w:val="000000"/>
          <w:sz w:val="12"/>
          <w:szCs w:val="12"/>
        </w:rPr>
        <w:t xml:space="preserve"> in fried sauteed items       4   </w:t>
      </w:r>
    </w:p>
    <w:p w14:paraId="0C4FC8A0"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492                           handles cooking/kitchen       4   </w:t>
      </w:r>
    </w:p>
    <w:p w14:paraId="6BD04929"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94   handles complaint about </w:t>
      </w:r>
      <w:proofErr w:type="spellStart"/>
      <w:proofErr w:type="gramStart"/>
      <w:r>
        <w:rPr>
          <w:color w:val="000000"/>
          <w:sz w:val="12"/>
          <w:szCs w:val="12"/>
        </w:rPr>
        <w:t>cooking,watering</w:t>
      </w:r>
      <w:proofErr w:type="spellEnd"/>
      <w:proofErr w:type="gramEnd"/>
      <w:r>
        <w:rPr>
          <w:color w:val="000000"/>
          <w:sz w:val="12"/>
          <w:szCs w:val="12"/>
        </w:rPr>
        <w:t xml:space="preserve"> service       4   </w:t>
      </w:r>
    </w:p>
    <w:p w14:paraId="30939C16"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438                     grilled, </w:t>
      </w:r>
      <w:proofErr w:type="spellStart"/>
      <w:proofErr w:type="gramStart"/>
      <w:r>
        <w:rPr>
          <w:color w:val="000000"/>
          <w:sz w:val="12"/>
          <w:szCs w:val="12"/>
        </w:rPr>
        <w:t>boiled,roasted</w:t>
      </w:r>
      <w:proofErr w:type="spellEnd"/>
      <w:proofErr w:type="gramEnd"/>
      <w:r>
        <w:rPr>
          <w:color w:val="000000"/>
          <w:sz w:val="12"/>
          <w:szCs w:val="12"/>
        </w:rPr>
        <w:t xml:space="preserve"> items       4   </w:t>
      </w:r>
    </w:p>
    <w:p w14:paraId="29D7CAF1"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438                     grilled, </w:t>
      </w:r>
      <w:proofErr w:type="spellStart"/>
      <w:proofErr w:type="gramStart"/>
      <w:r>
        <w:rPr>
          <w:color w:val="000000"/>
          <w:sz w:val="12"/>
          <w:szCs w:val="12"/>
        </w:rPr>
        <w:t>boiled,roasted</w:t>
      </w:r>
      <w:proofErr w:type="spellEnd"/>
      <w:proofErr w:type="gramEnd"/>
      <w:r>
        <w:rPr>
          <w:color w:val="000000"/>
          <w:sz w:val="12"/>
          <w:szCs w:val="12"/>
        </w:rPr>
        <w:t xml:space="preserve"> items       4   </w:t>
      </w:r>
    </w:p>
    <w:p w14:paraId="569135F3"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263                                   cold food items       3   </w:t>
      </w:r>
    </w:p>
    <w:p w14:paraId="1BCF802C"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263                                   cold food items       3   </w:t>
      </w:r>
    </w:p>
    <w:p w14:paraId="0274EA1C"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227                               all soups and sauce       2   </w:t>
      </w:r>
    </w:p>
    <w:p w14:paraId="5A45EAA5"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417                    </w:t>
      </w:r>
      <w:proofErr w:type="gramStart"/>
      <w:r>
        <w:rPr>
          <w:color w:val="000000"/>
          <w:sz w:val="12"/>
          <w:szCs w:val="12"/>
        </w:rPr>
        <w:t>expert</w:t>
      </w:r>
      <w:proofErr w:type="gramEnd"/>
      <w:r>
        <w:rPr>
          <w:color w:val="000000"/>
          <w:sz w:val="12"/>
          <w:szCs w:val="12"/>
        </w:rPr>
        <w:t xml:space="preserve"> in fish/lobster cooking       0   </w:t>
      </w:r>
    </w:p>
    <w:p w14:paraId="09752D9E" w14:textId="6F63C32A" w:rsidR="001E0E75"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399                              prepare cuts of meat       0   </w:t>
      </w:r>
    </w:p>
    <w:p w14:paraId="73B5723F" w14:textId="77777777" w:rsidR="00F62511" w:rsidRDefault="00F62511" w:rsidP="00F62511">
      <w:pPr>
        <w:pStyle w:val="HTMLPreformatted"/>
        <w:shd w:val="clear" w:color="auto" w:fill="FFFFFF"/>
        <w:wordWrap w:val="0"/>
        <w:textAlignment w:val="baseline"/>
        <w:rPr>
          <w:color w:val="000000"/>
          <w:sz w:val="12"/>
          <w:szCs w:val="12"/>
        </w:rPr>
      </w:pPr>
    </w:p>
    <w:p w14:paraId="12ECDA6B"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                 location </w:t>
      </w:r>
    </w:p>
    <w:p w14:paraId="2383F458"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275         4 Dayton Place</w:t>
      </w:r>
    </w:p>
    <w:p w14:paraId="184193A9"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492       5783 Kings Trail  </w:t>
      </w:r>
    </w:p>
    <w:p w14:paraId="26CA7D02"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94   48 Stoughton Junction</w:t>
      </w:r>
    </w:p>
    <w:p w14:paraId="412A7B8F"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438         563 Orin Point</w:t>
      </w:r>
    </w:p>
    <w:p w14:paraId="15D301E1"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438         563 Orin Point </w:t>
      </w:r>
    </w:p>
    <w:p w14:paraId="5AFBE1EA"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263     00045 Mayer Avenue </w:t>
      </w:r>
    </w:p>
    <w:p w14:paraId="0C16AB4C"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263     00045 Mayer Avenue </w:t>
      </w:r>
    </w:p>
    <w:p w14:paraId="5CB63B8E"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 xml:space="preserve">227       691 Burrows Road </w:t>
      </w:r>
    </w:p>
    <w:p w14:paraId="56179239" w14:textId="77777777" w:rsidR="00F62511" w:rsidRDefault="00F62511" w:rsidP="00F62511">
      <w:pPr>
        <w:pStyle w:val="HTMLPreformatted"/>
        <w:shd w:val="clear" w:color="auto" w:fill="FFFFFF"/>
        <w:wordWrap w:val="0"/>
        <w:textAlignment w:val="baseline"/>
        <w:rPr>
          <w:color w:val="000000"/>
          <w:sz w:val="12"/>
          <w:szCs w:val="12"/>
        </w:rPr>
      </w:pPr>
      <w:r>
        <w:rPr>
          <w:color w:val="000000"/>
          <w:sz w:val="12"/>
          <w:szCs w:val="12"/>
        </w:rPr>
        <w:t>417      45 Hermina Avenue</w:t>
      </w:r>
    </w:p>
    <w:p w14:paraId="6151742A" w14:textId="77777777" w:rsidR="00F62511" w:rsidRDefault="00F62511" w:rsidP="00F62511">
      <w:pPr>
        <w:pStyle w:val="HTMLPreformatted"/>
        <w:numPr>
          <w:ilvl w:val="0"/>
          <w:numId w:val="38"/>
        </w:numPr>
        <w:shd w:val="clear" w:color="auto" w:fill="FFFFFF"/>
        <w:wordWrap w:val="0"/>
        <w:textAlignment w:val="baseline"/>
        <w:rPr>
          <w:color w:val="000000"/>
          <w:sz w:val="12"/>
          <w:szCs w:val="12"/>
        </w:rPr>
      </w:pPr>
      <w:r>
        <w:rPr>
          <w:color w:val="000000"/>
          <w:sz w:val="12"/>
          <w:szCs w:val="12"/>
        </w:rPr>
        <w:t xml:space="preserve">  807 </w:t>
      </w:r>
      <w:proofErr w:type="spellStart"/>
      <w:r>
        <w:rPr>
          <w:color w:val="000000"/>
          <w:sz w:val="12"/>
          <w:szCs w:val="12"/>
        </w:rPr>
        <w:t>Mcbride</w:t>
      </w:r>
      <w:proofErr w:type="spellEnd"/>
      <w:r>
        <w:rPr>
          <w:color w:val="000000"/>
          <w:sz w:val="12"/>
          <w:szCs w:val="12"/>
        </w:rPr>
        <w:t xml:space="preserve"> Street </w:t>
      </w:r>
    </w:p>
    <w:p w14:paraId="74C8A5CC" w14:textId="62A37F98" w:rsidR="00AD6F25" w:rsidRDefault="00AD6F25" w:rsidP="00783D5B">
      <w:pPr>
        <w:pStyle w:val="Els-NoIndent"/>
        <w:pBdr>
          <w:bottom w:val="single" w:sz="12" w:space="1" w:color="auto"/>
        </w:pBdr>
        <w:spacing w:after="230"/>
      </w:pPr>
    </w:p>
    <w:p w14:paraId="45564143" w14:textId="77777777" w:rsidR="001E0E75" w:rsidRPr="00FF1317" w:rsidRDefault="001E0E75" w:rsidP="001E0E75">
      <w:pPr>
        <w:jc w:val="both"/>
        <w:rPr>
          <w:b/>
          <w:bCs/>
          <w:sz w:val="19"/>
          <w:szCs w:val="19"/>
          <w:highlight w:val="white"/>
        </w:rPr>
      </w:pPr>
      <w:r>
        <w:rPr>
          <w:b/>
          <w:bCs/>
          <w:sz w:val="19"/>
          <w:szCs w:val="19"/>
          <w:highlight w:val="white"/>
        </w:rPr>
        <w:t xml:space="preserve">7. </w:t>
      </w:r>
      <w:r w:rsidRPr="00FF1317">
        <w:rPr>
          <w:b/>
          <w:bCs/>
          <w:sz w:val="19"/>
          <w:szCs w:val="19"/>
          <w:highlight w:val="white"/>
        </w:rPr>
        <w:t>Conclusion</w:t>
      </w:r>
    </w:p>
    <w:p w14:paraId="191272CC" w14:textId="77777777" w:rsidR="001E0E75" w:rsidRPr="000A71FC" w:rsidRDefault="001E0E75" w:rsidP="001E0E75">
      <w:pPr>
        <w:pStyle w:val="NoSpacing"/>
        <w:rPr>
          <w:sz w:val="16"/>
          <w:szCs w:val="16"/>
          <w:highlight w:val="white"/>
        </w:rPr>
      </w:pPr>
    </w:p>
    <w:p w14:paraId="73CAAC36" w14:textId="77777777" w:rsidR="001E0E75" w:rsidRPr="00FD7FAB" w:rsidRDefault="001E0E75" w:rsidP="001E0E75">
      <w:pPr>
        <w:jc w:val="both"/>
        <w:rPr>
          <w:szCs w:val="16"/>
        </w:rPr>
      </w:pPr>
      <w:r w:rsidRPr="00FD7FAB">
        <w:rPr>
          <w:szCs w:val="16"/>
        </w:rPr>
        <w:t xml:space="preserve">         This paper presents a method to make a recommendation system in python based on content-based filtering technique. This recommendation system giving good recommendation results on datasets for both customers as well as workers. Recommendations are similar to the entered work area by customers or workers and also considering rating part for workers. </w:t>
      </w:r>
    </w:p>
    <w:p w14:paraId="413D84FC" w14:textId="77777777" w:rsidR="001E0E75" w:rsidRPr="00FD7FAB" w:rsidRDefault="001E0E75" w:rsidP="001E0E75">
      <w:pPr>
        <w:jc w:val="both"/>
        <w:rPr>
          <w:szCs w:val="16"/>
        </w:rPr>
      </w:pPr>
      <w:r w:rsidRPr="00FD7FAB">
        <w:rPr>
          <w:szCs w:val="16"/>
        </w:rPr>
        <w:t xml:space="preserve">        This recommendation system is based on content-based filtering using the vector space model and TF-IDF vectorizer. This application will be helpful for both customers and workers for informal jobs in our daily life. Many times, in our daily life we require workers for informal jobs like carpentering, plumbing, and many more. </w:t>
      </w:r>
    </w:p>
    <w:p w14:paraId="1E8AA047" w14:textId="4AE21326" w:rsidR="001E0E75" w:rsidRDefault="001E0E75" w:rsidP="001E0E75">
      <w:pPr>
        <w:pBdr>
          <w:bottom w:val="single" w:sz="12" w:space="1" w:color="auto"/>
        </w:pBdr>
        <w:jc w:val="both"/>
        <w:rPr>
          <w:szCs w:val="16"/>
        </w:rPr>
      </w:pPr>
      <w:r w:rsidRPr="00FD7FAB">
        <w:rPr>
          <w:szCs w:val="16"/>
        </w:rPr>
        <w:t xml:space="preserve">        This recommendation system will be useful for customers in finding people in the required working field and helpful for workers to find jobs. This recommendation system is different from others as it is designed for informal jobs for both customers and workers. There is the future scope for this recommendation system which is explained in the next section.</w:t>
      </w:r>
    </w:p>
    <w:p w14:paraId="5E0585E6" w14:textId="77777777" w:rsidR="00740631" w:rsidRDefault="00740631" w:rsidP="001E0E75">
      <w:pPr>
        <w:pBdr>
          <w:bottom w:val="single" w:sz="12" w:space="1" w:color="auto"/>
        </w:pBdr>
        <w:jc w:val="both"/>
        <w:rPr>
          <w:szCs w:val="16"/>
        </w:rPr>
      </w:pPr>
    </w:p>
    <w:p w14:paraId="5434C1BF" w14:textId="77777777" w:rsidR="00A705D9" w:rsidRPr="00FD7FAB" w:rsidRDefault="00A705D9" w:rsidP="001E0E75">
      <w:pPr>
        <w:jc w:val="both"/>
        <w:rPr>
          <w:szCs w:val="16"/>
        </w:rPr>
      </w:pPr>
    </w:p>
    <w:p w14:paraId="176E4503" w14:textId="77777777" w:rsidR="001E0E75" w:rsidRPr="001A6FF8" w:rsidRDefault="001E0E75" w:rsidP="001E0E75">
      <w:pPr>
        <w:jc w:val="both"/>
        <w:rPr>
          <w:b/>
          <w:bCs/>
          <w:sz w:val="19"/>
          <w:szCs w:val="19"/>
          <w:highlight w:val="white"/>
        </w:rPr>
      </w:pPr>
      <w:r>
        <w:rPr>
          <w:b/>
          <w:bCs/>
          <w:sz w:val="19"/>
          <w:szCs w:val="19"/>
          <w:highlight w:val="white"/>
        </w:rPr>
        <w:t xml:space="preserve">8. </w:t>
      </w:r>
      <w:r w:rsidRPr="00FF1317">
        <w:rPr>
          <w:b/>
          <w:bCs/>
          <w:sz w:val="19"/>
          <w:szCs w:val="19"/>
          <w:highlight w:val="white"/>
        </w:rPr>
        <w:t xml:space="preserve">Future </w:t>
      </w:r>
      <w:r>
        <w:rPr>
          <w:b/>
          <w:bCs/>
          <w:sz w:val="19"/>
          <w:szCs w:val="19"/>
          <w:highlight w:val="white"/>
        </w:rPr>
        <w:t>Scope</w:t>
      </w:r>
    </w:p>
    <w:p w14:paraId="7C5A50F7" w14:textId="77777777" w:rsidR="001E0E75" w:rsidRPr="000A71FC" w:rsidRDefault="001E0E75" w:rsidP="001E0E75">
      <w:pPr>
        <w:jc w:val="both"/>
        <w:rPr>
          <w:b/>
          <w:bCs/>
          <w:szCs w:val="16"/>
          <w:highlight w:val="white"/>
        </w:rPr>
      </w:pPr>
    </w:p>
    <w:p w14:paraId="2FE0FB82" w14:textId="77777777" w:rsidR="001E0E75" w:rsidRDefault="001E0E75" w:rsidP="001E0E75">
      <w:pPr>
        <w:jc w:val="both"/>
        <w:rPr>
          <w:szCs w:val="16"/>
        </w:rPr>
      </w:pPr>
      <w:r>
        <w:rPr>
          <w:szCs w:val="16"/>
        </w:rPr>
        <w:t xml:space="preserve">      </w:t>
      </w:r>
      <w:r w:rsidRPr="00541511">
        <w:rPr>
          <w:szCs w:val="16"/>
        </w:rPr>
        <w:t xml:space="preserve">There is a lot of scope of enhancement to the existing recommendation system. An approach naturally solves the candidate and job cold-start problem in the absence of interaction data. The existing system has a job recommendation based on their skills and working field mentioned as a requirement. </w:t>
      </w:r>
    </w:p>
    <w:p w14:paraId="68353B1B" w14:textId="012B5E5E" w:rsidR="009864CE" w:rsidRDefault="001E0E75" w:rsidP="001E0E75">
      <w:pPr>
        <w:jc w:val="both"/>
        <w:rPr>
          <w:szCs w:val="16"/>
        </w:rPr>
      </w:pPr>
      <w:r>
        <w:rPr>
          <w:szCs w:val="16"/>
        </w:rPr>
        <w:t xml:space="preserve">       </w:t>
      </w:r>
      <w:r w:rsidRPr="00541511">
        <w:rPr>
          <w:szCs w:val="16"/>
        </w:rPr>
        <w:t xml:space="preserve">As part of the future work, we can make a good UI for this system with some features like the portal can send email notifications to candidates about certain job availabilities, there can be a feedback or review section for the application. </w:t>
      </w:r>
    </w:p>
    <w:p w14:paraId="651D73BB" w14:textId="7FAC06ED" w:rsidR="001E0E75" w:rsidRDefault="001E0E75" w:rsidP="001E0E75">
      <w:pPr>
        <w:jc w:val="both"/>
        <w:rPr>
          <w:szCs w:val="16"/>
        </w:rPr>
      </w:pPr>
      <w:r>
        <w:rPr>
          <w:szCs w:val="16"/>
        </w:rPr>
        <w:lastRenderedPageBreak/>
        <w:t xml:space="preserve">      </w:t>
      </w:r>
      <w:r w:rsidRPr="00541511">
        <w:rPr>
          <w:szCs w:val="16"/>
        </w:rPr>
        <w:t xml:space="preserve">The User Interface can be made more attractive and user friendly through more web-based capabilities. Many features can be added or contextual information can also be added to build more accurate job recommender systems. </w:t>
      </w:r>
    </w:p>
    <w:p w14:paraId="22A0798B" w14:textId="6095EFF0" w:rsidR="001E0E75" w:rsidRDefault="001E0E75" w:rsidP="001E0E75">
      <w:pPr>
        <w:jc w:val="both"/>
        <w:rPr>
          <w:szCs w:val="16"/>
        </w:rPr>
      </w:pPr>
      <w:r>
        <w:rPr>
          <w:szCs w:val="16"/>
        </w:rPr>
        <w:t xml:space="preserve">       </w:t>
      </w:r>
      <w:r w:rsidRPr="00541511">
        <w:rPr>
          <w:szCs w:val="16"/>
        </w:rPr>
        <w:t>Our plan is to extend the system by applying more algorithms and by converting a content-based system to a hybrid system that is by combining more techniques, by using more datasets or item features. As of now, recommendations using similar candidates and jobs based on the working field forms a part of content-based recommendations and the initial results seem promising. Finally, it would be interesting to extend this methodology to other recommendation systems. In the future, our plan is to provide a Career Path Recommender System which will help to find career domain from skills, interest, previous education and short experience.</w:t>
      </w:r>
    </w:p>
    <w:p w14:paraId="7322B6E8" w14:textId="77777777" w:rsidR="001E0E75" w:rsidRPr="001E0E75" w:rsidRDefault="001E0E75" w:rsidP="001E0E75">
      <w:pPr>
        <w:jc w:val="both"/>
        <w:rPr>
          <w:szCs w:val="16"/>
        </w:rPr>
      </w:pPr>
    </w:p>
    <w:p w14:paraId="39AB3A0A" w14:textId="77777777" w:rsidR="001E0E75" w:rsidRPr="00C807B1" w:rsidRDefault="001E0E75" w:rsidP="001E0E75">
      <w:pPr>
        <w:pStyle w:val="Heading5"/>
        <w:jc w:val="both"/>
        <w:rPr>
          <w:rStyle w:val="SubtleReference"/>
          <w:rFonts w:ascii="Times New Roman" w:hAnsi="Times New Roman" w:cs="Times New Roman"/>
          <w:color w:val="auto"/>
          <w:sz w:val="18"/>
          <w:szCs w:val="18"/>
        </w:rPr>
      </w:pPr>
      <w:r w:rsidRPr="00C807B1">
        <w:rPr>
          <w:rStyle w:val="SubtleReference"/>
          <w:rFonts w:ascii="Times New Roman" w:hAnsi="Times New Roman" w:cs="Times New Roman"/>
          <w:color w:val="auto"/>
          <w:sz w:val="18"/>
          <w:szCs w:val="18"/>
        </w:rPr>
        <w:t>References</w:t>
      </w:r>
    </w:p>
    <w:p w14:paraId="78DE58F6" w14:textId="77777777" w:rsidR="001E0E75" w:rsidRPr="00781721" w:rsidRDefault="001E0E75" w:rsidP="001E0E75">
      <w:pPr>
        <w:pBdr>
          <w:bottom w:val="single" w:sz="6" w:space="1" w:color="auto"/>
        </w:pBdr>
        <w:rPr>
          <w:sz w:val="8"/>
          <w:szCs w:val="8"/>
        </w:rPr>
      </w:pPr>
    </w:p>
    <w:p w14:paraId="0507D294" w14:textId="77777777" w:rsidR="001E0E75" w:rsidRPr="005C3C72" w:rsidRDefault="001E0E75" w:rsidP="001E0E75"/>
    <w:p w14:paraId="182618F6" w14:textId="77777777" w:rsidR="001E0E75" w:rsidRDefault="001E0E75" w:rsidP="001E0E75">
      <w:pPr>
        <w:pStyle w:val="references"/>
        <w:numPr>
          <w:ilvl w:val="0"/>
          <w:numId w:val="0"/>
        </w:numPr>
        <w:ind w:left="360" w:hanging="360"/>
        <w:contextualSpacing/>
      </w:pPr>
      <w:r w:rsidRPr="00673E33">
        <w:t>B. Patel, P. Desai and U. Panchal</w:t>
      </w:r>
      <w:r>
        <w:t xml:space="preserve">. (2017). </w:t>
      </w:r>
      <w:r w:rsidRPr="00673E33">
        <w:t>Methods of recommender system: A review</w:t>
      </w:r>
      <w:r>
        <w:t xml:space="preserve">, </w:t>
      </w:r>
      <w:r w:rsidRPr="00673E33">
        <w:rPr>
          <w:i/>
          <w:iCs/>
        </w:rPr>
        <w:t>International Conference on Innovations in Information, Embedded and Communication Systems (ICIIECS)</w:t>
      </w:r>
      <w:r w:rsidRPr="00673E33">
        <w:t>, Coimbatore, pp. 1-4, doi: 10.1109/ICIIECS.2017.8275856.</w:t>
      </w:r>
    </w:p>
    <w:p w14:paraId="08985AC1" w14:textId="77777777" w:rsidR="001E0E75" w:rsidRDefault="001E0E75" w:rsidP="001E0E75">
      <w:pPr>
        <w:pStyle w:val="references"/>
        <w:numPr>
          <w:ilvl w:val="0"/>
          <w:numId w:val="0"/>
        </w:numPr>
        <w:ind w:left="360" w:hanging="360"/>
        <w:contextualSpacing/>
      </w:pPr>
      <w:r w:rsidRPr="00673E33">
        <w:t>A. Mishra and S. Vishwakarma</w:t>
      </w:r>
      <w:r>
        <w:t xml:space="preserve">. (2015). </w:t>
      </w:r>
      <w:r w:rsidRPr="00673E33">
        <w:t>Analysis of TF-IDF Model and its Variant for Document Retrieval</w:t>
      </w:r>
      <w:r>
        <w:t xml:space="preserve">, </w:t>
      </w:r>
      <w:r w:rsidRPr="00673E33">
        <w:rPr>
          <w:i/>
          <w:iCs/>
        </w:rPr>
        <w:t>International Conference on Computational Intelligence and Communication Networks (CICN)</w:t>
      </w:r>
      <w:r w:rsidRPr="00673E33">
        <w:t>, Jabalpur, pp. 772-776, doi: 10.1109/CICN.2015.157.</w:t>
      </w:r>
    </w:p>
    <w:p w14:paraId="57DE593B" w14:textId="77777777" w:rsidR="001E0E75" w:rsidRDefault="001E0E75" w:rsidP="001E0E75">
      <w:pPr>
        <w:pStyle w:val="references"/>
        <w:numPr>
          <w:ilvl w:val="0"/>
          <w:numId w:val="0"/>
        </w:numPr>
        <w:ind w:left="360" w:hanging="360"/>
        <w:contextualSpacing/>
      </w:pPr>
      <w:r w:rsidRPr="00EC1C2A">
        <w:t>Y. Zhang, C. Yang and Z. Niu</w:t>
      </w:r>
      <w:r>
        <w:t xml:space="preserve">. (2014). </w:t>
      </w:r>
      <w:r w:rsidRPr="00EC1C2A">
        <w:t>A Research of Job Recommendation System Based on Collaborative Filtering</w:t>
      </w:r>
      <w:r>
        <w:t xml:space="preserve">. </w:t>
      </w:r>
      <w:r w:rsidRPr="0092616A">
        <w:rPr>
          <w:i/>
          <w:iCs/>
        </w:rPr>
        <w:t>Seventh International Symposium on Computational Intelligence and Design</w:t>
      </w:r>
      <w:r w:rsidRPr="00EC1C2A">
        <w:t>, Hangzhou, pp. 533-538, doi: 10.1109/ISCID.2014.228.</w:t>
      </w:r>
    </w:p>
    <w:p w14:paraId="08121257" w14:textId="77777777" w:rsidR="001E0E75" w:rsidRDefault="001E0E75" w:rsidP="001E0E75">
      <w:pPr>
        <w:pStyle w:val="references"/>
        <w:numPr>
          <w:ilvl w:val="0"/>
          <w:numId w:val="0"/>
        </w:numPr>
        <w:ind w:left="360" w:hanging="360"/>
        <w:contextualSpacing/>
      </w:pPr>
      <w:r w:rsidRPr="00704896">
        <w:t>S. Choudhary, S. Koul, S. Mishra, A. Thakur and R. Jain</w:t>
      </w:r>
      <w:r>
        <w:t xml:space="preserve">. (2016). </w:t>
      </w:r>
      <w:r w:rsidRPr="00704896">
        <w:t>Collaborative job prediction based on Naïve Bayes Classifier using python platform</w:t>
      </w:r>
      <w:r>
        <w:t>.</w:t>
      </w:r>
      <w:r w:rsidRPr="00704896">
        <w:t xml:space="preserve"> </w:t>
      </w:r>
      <w:r w:rsidRPr="0092616A">
        <w:rPr>
          <w:i/>
          <w:iCs/>
        </w:rPr>
        <w:t>International Conference on Computation System and Information Technology for Sustainable Solutions (CSITSS)</w:t>
      </w:r>
      <w:r w:rsidRPr="00704896">
        <w:t>, Bangalore, pp. 302-306, doi: 10.1109/CSITSS.2016.7779375.</w:t>
      </w:r>
    </w:p>
    <w:p w14:paraId="38564848" w14:textId="77777777" w:rsidR="001E0E75" w:rsidRDefault="001E0E75" w:rsidP="001E0E75">
      <w:pPr>
        <w:pStyle w:val="references"/>
        <w:numPr>
          <w:ilvl w:val="0"/>
          <w:numId w:val="0"/>
        </w:numPr>
        <w:ind w:left="360" w:hanging="360"/>
        <w:contextualSpacing/>
      </w:pPr>
      <w:r w:rsidRPr="00EC1C2A">
        <w:t>S. Ahmed, M. Hasan, M. N. Hoq and M. A. Adnan</w:t>
      </w:r>
      <w:r>
        <w:t xml:space="preserve">. (2016). </w:t>
      </w:r>
      <w:r w:rsidRPr="00EC1C2A">
        <w:t>User interaction analysis to recommend suitable jobs in career-oriented social networking sites</w:t>
      </w:r>
      <w:r>
        <w:t>.</w:t>
      </w:r>
      <w:r w:rsidRPr="00EC1C2A">
        <w:t xml:space="preserve"> </w:t>
      </w:r>
      <w:r w:rsidRPr="0092616A">
        <w:rPr>
          <w:i/>
          <w:iCs/>
        </w:rPr>
        <w:t>International Conference on Data and Software Engineering (ICoDSE)</w:t>
      </w:r>
      <w:r w:rsidRPr="00EC1C2A">
        <w:t>, Denpasar,</w:t>
      </w:r>
      <w:r>
        <w:t xml:space="preserve"> </w:t>
      </w:r>
      <w:r w:rsidRPr="00EC1C2A">
        <w:t>pp. 1-6, doi: 10.1109/ICODSE.2016.7936143.</w:t>
      </w:r>
    </w:p>
    <w:p w14:paraId="611FC03B" w14:textId="77777777" w:rsidR="001E0E75" w:rsidRDefault="001E0E75" w:rsidP="001E0E75">
      <w:pPr>
        <w:pStyle w:val="references"/>
        <w:numPr>
          <w:ilvl w:val="0"/>
          <w:numId w:val="0"/>
        </w:numPr>
        <w:ind w:left="360" w:hanging="360"/>
        <w:contextualSpacing/>
      </w:pPr>
      <w:r w:rsidRPr="00704896">
        <w:t>S. Dong, Z. Lei, P. Zhou, K. Bian and G. Liu</w:t>
      </w:r>
      <w:r>
        <w:t xml:space="preserve">. (2017). </w:t>
      </w:r>
      <w:r w:rsidRPr="00704896">
        <w:t>Job and Candidate Recommendation with Big Data Support: A Contextual Online Learning Approach</w:t>
      </w:r>
      <w:r>
        <w:t xml:space="preserve">. </w:t>
      </w:r>
      <w:r w:rsidRPr="0092616A">
        <w:rPr>
          <w:i/>
          <w:iCs/>
        </w:rPr>
        <w:t>GLOBECOM 2017 - 2017 IEEE Global Communications Conference</w:t>
      </w:r>
      <w:r w:rsidRPr="00704896">
        <w:t>, Singapore,</w:t>
      </w:r>
      <w:r>
        <w:t xml:space="preserve"> </w:t>
      </w:r>
      <w:r w:rsidRPr="00704896">
        <w:t>pp. 1-7, doi: 10.1109/GLOCOM.2017.8255006.</w:t>
      </w:r>
    </w:p>
    <w:p w14:paraId="1A1E7B9E" w14:textId="77777777" w:rsidR="001E0E75" w:rsidRDefault="001E0E75" w:rsidP="001E0E75">
      <w:pPr>
        <w:pStyle w:val="references"/>
        <w:numPr>
          <w:ilvl w:val="0"/>
          <w:numId w:val="0"/>
        </w:numPr>
        <w:ind w:left="360" w:hanging="360"/>
        <w:contextualSpacing/>
      </w:pPr>
      <w:r w:rsidRPr="009D5D2B">
        <w:t>B. R. Cami, H. Hassanpour and H. Mashayekhi</w:t>
      </w:r>
      <w:r>
        <w:t xml:space="preserve">. (2017). </w:t>
      </w:r>
      <w:r w:rsidRPr="009D5D2B">
        <w:t>A content-based movie recommender system based on temporal user preferences</w:t>
      </w:r>
      <w:r>
        <w:t>.</w:t>
      </w:r>
      <w:r w:rsidRPr="0092616A">
        <w:rPr>
          <w:i/>
          <w:iCs/>
        </w:rPr>
        <w:t xml:space="preserve"> 3rd Iranian Conference on Intelligent Systems and Signal Processing (ICSPIS)</w:t>
      </w:r>
      <w:r w:rsidRPr="009D5D2B">
        <w:t>, Shahrood,</w:t>
      </w:r>
      <w:r>
        <w:t xml:space="preserve"> </w:t>
      </w:r>
      <w:r w:rsidRPr="009D5D2B">
        <w:t xml:space="preserve"> pp. 121-125, doi: 10.1109/ICSPIS.2017.8311601.</w:t>
      </w:r>
    </w:p>
    <w:p w14:paraId="1E790A42" w14:textId="77777777" w:rsidR="001E0E75" w:rsidRDefault="001E0E75" w:rsidP="001E0E75">
      <w:pPr>
        <w:pStyle w:val="references"/>
        <w:numPr>
          <w:ilvl w:val="0"/>
          <w:numId w:val="0"/>
        </w:numPr>
        <w:ind w:left="360" w:hanging="360"/>
        <w:contextualSpacing/>
      </w:pPr>
      <w:r w:rsidRPr="009D5D2B">
        <w:t>T. V. Yadalam, V. M. Gowda, V. S. Kumar, D. Girish and N. M.</w:t>
      </w:r>
      <w:r>
        <w:t xml:space="preserve"> (2020). </w:t>
      </w:r>
      <w:r w:rsidRPr="009D5D2B">
        <w:t>Career Recommendation Systems using Content based Filtering</w:t>
      </w:r>
      <w:r>
        <w:t xml:space="preserve">. </w:t>
      </w:r>
      <w:r w:rsidRPr="0092616A">
        <w:rPr>
          <w:i/>
          <w:iCs/>
        </w:rPr>
        <w:t>5th International Conference on Communication and Electronics Systems (ICCES)</w:t>
      </w:r>
      <w:r w:rsidRPr="009D5D2B">
        <w:t>, COIMBATORE, India,</w:t>
      </w:r>
      <w:r>
        <w:t xml:space="preserve"> </w:t>
      </w:r>
      <w:r w:rsidRPr="009D5D2B">
        <w:t>pp. 660-665, doi: 10.1109/ICCES48766.2020.9137992.</w:t>
      </w:r>
    </w:p>
    <w:p w14:paraId="248B3FC0" w14:textId="77777777" w:rsidR="001E0E75" w:rsidRDefault="001E0E75" w:rsidP="001E0E75">
      <w:pPr>
        <w:pStyle w:val="references"/>
        <w:numPr>
          <w:ilvl w:val="0"/>
          <w:numId w:val="0"/>
        </w:numPr>
        <w:ind w:left="360" w:hanging="360"/>
        <w:contextualSpacing/>
      </w:pPr>
      <w:r w:rsidRPr="009D5D2B">
        <w:t>J. Wintrode, G. Sell, A. Jansen, M. Fox, D. Garcia-Romero and A. McCree</w:t>
      </w:r>
      <w:r>
        <w:t xml:space="preserve">. (2015). </w:t>
      </w:r>
      <w:r w:rsidRPr="009D5D2B">
        <w:t>Content-based recommender systems for spoken documents</w:t>
      </w:r>
      <w:r>
        <w:t>.</w:t>
      </w:r>
      <w:r w:rsidRPr="0092616A">
        <w:rPr>
          <w:i/>
          <w:iCs/>
        </w:rPr>
        <w:t xml:space="preserve"> IEEE International Conference on Acoustics, Speech and Signal Processing (ICASSP)</w:t>
      </w:r>
      <w:r w:rsidRPr="009D5D2B">
        <w:t>, Brisbane, QLD,</w:t>
      </w:r>
      <w:r>
        <w:t xml:space="preserve"> </w:t>
      </w:r>
      <w:r w:rsidRPr="009D5D2B">
        <w:t>pp. 5201-5205, doi: 10.1109/ICASSP.2015.7178963.</w:t>
      </w:r>
    </w:p>
    <w:p w14:paraId="6F8C6DBF" w14:textId="77777777" w:rsidR="00AD6F25" w:rsidRDefault="00AD6F25" w:rsidP="00900A18">
      <w:pPr>
        <w:widowControl/>
        <w:autoSpaceDE w:val="0"/>
        <w:autoSpaceDN w:val="0"/>
        <w:adjustRightInd w:val="0"/>
        <w:spacing w:line="200" w:lineRule="exact"/>
        <w:rPr>
          <w:szCs w:val="16"/>
          <w:lang w:val="en-IN" w:eastAsia="en-IN"/>
        </w:rPr>
      </w:pPr>
    </w:p>
    <w:p w14:paraId="3849B0A0" w14:textId="77777777" w:rsidR="00A556E9" w:rsidRDefault="00A556E9" w:rsidP="00900A18">
      <w:pPr>
        <w:widowControl/>
        <w:autoSpaceDE w:val="0"/>
        <w:autoSpaceDN w:val="0"/>
        <w:adjustRightInd w:val="0"/>
        <w:spacing w:line="200" w:lineRule="exact"/>
        <w:rPr>
          <w:szCs w:val="16"/>
          <w:lang w:val="en-IN" w:eastAsia="en-IN"/>
        </w:rPr>
      </w:pPr>
    </w:p>
    <w:p w14:paraId="56457CB2" w14:textId="77777777" w:rsidR="00A556E9" w:rsidRDefault="00A556E9" w:rsidP="00900A18">
      <w:pPr>
        <w:widowControl/>
        <w:autoSpaceDE w:val="0"/>
        <w:autoSpaceDN w:val="0"/>
        <w:adjustRightInd w:val="0"/>
        <w:spacing w:line="200" w:lineRule="exact"/>
        <w:rPr>
          <w:szCs w:val="16"/>
          <w:lang w:val="en-IN" w:eastAsia="en-IN"/>
        </w:rPr>
      </w:pPr>
    </w:p>
    <w:p w14:paraId="667C8DE0" w14:textId="77777777" w:rsidR="00A556E9" w:rsidRDefault="00A556E9" w:rsidP="00900A18">
      <w:pPr>
        <w:widowControl/>
        <w:autoSpaceDE w:val="0"/>
        <w:autoSpaceDN w:val="0"/>
        <w:adjustRightInd w:val="0"/>
        <w:spacing w:line="200" w:lineRule="exact"/>
        <w:rPr>
          <w:szCs w:val="16"/>
          <w:lang w:val="en-IN" w:eastAsia="en-IN"/>
        </w:rPr>
      </w:pPr>
    </w:p>
    <w:p w14:paraId="426FDCAD" w14:textId="42CDA696" w:rsidR="00A556E9" w:rsidRPr="00A6350D" w:rsidRDefault="00A556E9" w:rsidP="00900A18">
      <w:pPr>
        <w:widowControl/>
        <w:autoSpaceDE w:val="0"/>
        <w:autoSpaceDN w:val="0"/>
        <w:adjustRightInd w:val="0"/>
        <w:spacing w:line="200" w:lineRule="exact"/>
        <w:rPr>
          <w:szCs w:val="16"/>
          <w:lang w:val="en-IN" w:eastAsia="en-IN"/>
        </w:rPr>
        <w:sectPr w:rsidR="00A556E9"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14:paraId="5871BE86" w14:textId="77777777" w:rsidR="00A32103" w:rsidRPr="00A6350D" w:rsidRDefault="00A32103" w:rsidP="00900A18">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710D03" w14:textId="77777777" w:rsidR="008371AC" w:rsidRDefault="008371AC">
      <w:r>
        <w:separator/>
      </w:r>
    </w:p>
    <w:p w14:paraId="6B0D2386" w14:textId="77777777" w:rsidR="008371AC" w:rsidRDefault="008371AC"/>
    <w:p w14:paraId="7218BA32" w14:textId="77777777" w:rsidR="008371AC" w:rsidRDefault="008371AC"/>
  </w:endnote>
  <w:endnote w:type="continuationSeparator" w:id="0">
    <w:p w14:paraId="1889BD12" w14:textId="77777777" w:rsidR="008371AC" w:rsidRDefault="008371AC">
      <w:r>
        <w:continuationSeparator/>
      </w:r>
    </w:p>
    <w:p w14:paraId="772720EB" w14:textId="77777777" w:rsidR="008371AC" w:rsidRDefault="008371AC"/>
    <w:p w14:paraId="3326DF38" w14:textId="77777777" w:rsidR="008371AC" w:rsidRDefault="008371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101172BF-6E65-490D-981C-2BBE18290D4E}"/>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embedBold r:id="rId2" w:fontKey="{8B0D7F2C-6A76-4E2D-A571-A039F2E3A82E}"/>
  </w:font>
  <w:font w:name="Univers">
    <w:charset w:val="00"/>
    <w:family w:val="swiss"/>
    <w:pitch w:val="variable"/>
    <w:sig w:usb0="80000287" w:usb1="00000000" w:usb2="00000000" w:usb3="00000000" w:csb0="0000000F" w:csb1="00000000"/>
    <w:embedRegular r:id="rId3" w:fontKey="{F0E6502F-6BA9-43DF-81E2-97F1002974B4}"/>
  </w:font>
  <w:font w:name="Tahoma">
    <w:panose1 w:val="020B0604030504040204"/>
    <w:charset w:val="00"/>
    <w:family w:val="swiss"/>
    <w:pitch w:val="variable"/>
    <w:sig w:usb0="E1002EFF" w:usb1="C000605B" w:usb2="00000029" w:usb3="00000000" w:csb0="000101FF" w:csb1="00000000"/>
    <w:embedRegular r:id="rId4" w:fontKey="{747ADA41-3496-44B9-900B-4102A9323251}"/>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567D874A-60A1-4A98-BC38-81A25FC1014F}"/>
    <w:embedBold r:id="rId6" w:fontKey="{B27088D7-6049-4E60-9F2B-7D396072A70E}"/>
    <w:embedBoldItalic r:id="rId7" w:fontKey="{EC3EEAA3-1D72-419E-A330-ED2938BEBB08}"/>
  </w:font>
  <w:font w:name="Mangal">
    <w:panose1 w:val="00000400000000000000"/>
    <w:charset w:val="00"/>
    <w:family w:val="roman"/>
    <w:pitch w:val="variable"/>
    <w:sig w:usb0="00008003" w:usb1="00000000" w:usb2="00000000" w:usb3="00000000" w:csb0="00000001" w:csb1="00000000"/>
    <w:embedRegular r:id="rId8" w:fontKey="{57B57B6B-DC5C-450A-8F80-34BFDED61F72}"/>
    <w:embedBold r:id="rId9" w:fontKey="{B421868C-F1E8-451A-8CE4-5D86476B92B6}"/>
  </w:font>
  <w:font w:name="Georgia">
    <w:panose1 w:val="02040502050405020303"/>
    <w:charset w:val="00"/>
    <w:family w:val="roman"/>
    <w:pitch w:val="variable"/>
    <w:sig w:usb0="00000287" w:usb1="00000000" w:usb2="00000000" w:usb3="00000000" w:csb0="0000009F" w:csb1="00000000"/>
    <w:embedRegular r:id="rId10" w:fontKey="{80A5F3EC-3310-4772-B428-7835AC38CD7D}"/>
    <w:embedBold r:id="rId11" w:fontKey="{36E845EE-56AE-4C59-A0DE-95A391ABF09C}"/>
    <w:embedItalic r:id="rId12" w:fontKey="{9D603EB4-8CC4-42D8-AF9D-DEB56A91685B}"/>
    <w:embedBoldItalic r:id="rId13" w:fontKey="{90E96E04-6588-4721-9D11-E504F87B856B}"/>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E4792" w14:textId="77777777" w:rsidR="00900A18" w:rsidRDefault="00900A18" w:rsidP="00900A18">
    <w:pPr>
      <w:pStyle w:val="Footer"/>
      <w:tabs>
        <w:tab w:val="left" w:pos="29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83"/>
      <w:gridCol w:w="5069"/>
    </w:tblGrid>
    <w:tr w:rsidR="00D34C2E" w14:paraId="2E9FC3DA" w14:textId="77777777">
      <w:trPr>
        <w:trHeight w:hRule="exact" w:val="115"/>
        <w:jc w:val="center"/>
      </w:trPr>
      <w:tc>
        <w:tcPr>
          <w:tcW w:w="4686" w:type="dxa"/>
          <w:shd w:val="clear" w:color="auto" w:fill="4F81BD" w:themeFill="accent1"/>
          <w:tcMar>
            <w:top w:w="0" w:type="dxa"/>
            <w:bottom w:w="0" w:type="dxa"/>
          </w:tcMar>
        </w:tcPr>
        <w:p w14:paraId="29742E62" w14:textId="77777777" w:rsidR="00D34C2E" w:rsidRDefault="00D34C2E">
          <w:pPr>
            <w:pStyle w:val="Header"/>
            <w:tabs>
              <w:tab w:val="clear" w:pos="9356"/>
            </w:tabs>
            <w:rPr>
              <w:caps/>
              <w:sz w:val="18"/>
            </w:rPr>
          </w:pPr>
        </w:p>
      </w:tc>
      <w:tc>
        <w:tcPr>
          <w:tcW w:w="4674" w:type="dxa"/>
          <w:shd w:val="clear" w:color="auto" w:fill="4F81BD" w:themeFill="accent1"/>
          <w:tcMar>
            <w:top w:w="0" w:type="dxa"/>
            <w:bottom w:w="0" w:type="dxa"/>
          </w:tcMar>
        </w:tcPr>
        <w:p w14:paraId="69243F5D" w14:textId="77777777" w:rsidR="00D34C2E" w:rsidRDefault="00D34C2E">
          <w:pPr>
            <w:pStyle w:val="Header"/>
            <w:tabs>
              <w:tab w:val="clear" w:pos="9356"/>
            </w:tabs>
            <w:jc w:val="right"/>
            <w:rPr>
              <w:caps/>
              <w:sz w:val="18"/>
            </w:rPr>
          </w:pPr>
        </w:p>
      </w:tc>
    </w:tr>
    <w:tr w:rsidR="00D34C2E" w14:paraId="4471B995" w14:textId="77777777">
      <w:trPr>
        <w:jc w:val="center"/>
      </w:trPr>
      <w:sdt>
        <w:sdtPr>
          <w:rPr>
            <w:caps/>
            <w:color w:val="808080" w:themeColor="background1" w:themeShade="80"/>
            <w:sz w:val="18"/>
            <w:szCs w:val="18"/>
          </w:rPr>
          <w:alias w:val="Author"/>
          <w:tag w:val=""/>
          <w:id w:val="463313319"/>
          <w:placeholder>
            <w:docPart w:val="C2ED323968A54148A049DE9244167887"/>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42295FB5" w14:textId="15FA5B7B" w:rsidR="00D34C2E" w:rsidRDefault="00A705D9">
              <w:pPr>
                <w:pStyle w:val="Footer"/>
                <w:tabs>
                  <w:tab w:val="clear" w:pos="9356"/>
                </w:tabs>
                <w:rPr>
                  <w:caps/>
                  <w:color w:val="808080" w:themeColor="background1" w:themeShade="80"/>
                  <w:sz w:val="18"/>
                  <w:szCs w:val="18"/>
                </w:rPr>
              </w:pPr>
              <w:r w:rsidRPr="00A705D9">
                <w:rPr>
                  <w:caps/>
                  <w:color w:val="808080" w:themeColor="background1" w:themeShade="80"/>
                  <w:sz w:val="18"/>
                  <w:szCs w:val="18"/>
                </w:rPr>
                <w:t>Manasi Purkar</w:t>
              </w:r>
              <w:r>
                <w:rPr>
                  <w:caps/>
                  <w:color w:val="808080" w:themeColor="background1" w:themeShade="80"/>
                  <w:sz w:val="18"/>
                  <w:szCs w:val="18"/>
                </w:rPr>
                <w:t>, Omkar Joshi, Abhishek Salape, Ankush Patil, Varad Kulkarni, Dr. Pravin futane</w:t>
              </w:r>
            </w:p>
          </w:tc>
        </w:sdtContent>
      </w:sdt>
      <w:tc>
        <w:tcPr>
          <w:tcW w:w="4674" w:type="dxa"/>
          <w:shd w:val="clear" w:color="auto" w:fill="auto"/>
          <w:vAlign w:val="center"/>
        </w:tcPr>
        <w:p w14:paraId="4849709B" w14:textId="77777777" w:rsidR="00D34C2E" w:rsidRDefault="00D34C2E">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7A486A">
            <w:rPr>
              <w:caps/>
              <w:color w:val="808080" w:themeColor="background1" w:themeShade="80"/>
              <w:sz w:val="18"/>
              <w:szCs w:val="18"/>
            </w:rPr>
            <w:t>1</w:t>
          </w:r>
          <w:r>
            <w:rPr>
              <w:caps/>
              <w:color w:val="808080" w:themeColor="background1" w:themeShade="80"/>
              <w:sz w:val="18"/>
              <w:szCs w:val="18"/>
            </w:rPr>
            <w:fldChar w:fldCharType="end"/>
          </w:r>
        </w:p>
      </w:tc>
    </w:tr>
  </w:tbl>
  <w:p w14:paraId="59E969B6" w14:textId="77777777" w:rsidR="00D34C2E" w:rsidRDefault="00D34C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083"/>
      <w:gridCol w:w="5069"/>
    </w:tblGrid>
    <w:tr w:rsidR="0044798C" w14:paraId="57229ED4" w14:textId="77777777">
      <w:trPr>
        <w:trHeight w:hRule="exact" w:val="115"/>
        <w:jc w:val="center"/>
      </w:trPr>
      <w:tc>
        <w:tcPr>
          <w:tcW w:w="4686" w:type="dxa"/>
          <w:shd w:val="clear" w:color="auto" w:fill="4F81BD" w:themeFill="accent1"/>
          <w:tcMar>
            <w:top w:w="0" w:type="dxa"/>
            <w:bottom w:w="0" w:type="dxa"/>
          </w:tcMar>
        </w:tcPr>
        <w:p w14:paraId="2F9E3A2E" w14:textId="77777777" w:rsidR="0044798C" w:rsidRDefault="0044798C">
          <w:pPr>
            <w:pStyle w:val="Header"/>
            <w:tabs>
              <w:tab w:val="clear" w:pos="9356"/>
            </w:tabs>
            <w:rPr>
              <w:caps/>
              <w:sz w:val="18"/>
            </w:rPr>
          </w:pPr>
        </w:p>
      </w:tc>
      <w:tc>
        <w:tcPr>
          <w:tcW w:w="4674" w:type="dxa"/>
          <w:shd w:val="clear" w:color="auto" w:fill="4F81BD" w:themeFill="accent1"/>
          <w:tcMar>
            <w:top w:w="0" w:type="dxa"/>
            <w:bottom w:w="0" w:type="dxa"/>
          </w:tcMar>
        </w:tcPr>
        <w:p w14:paraId="642AC05D" w14:textId="77777777" w:rsidR="0044798C" w:rsidRDefault="0044798C">
          <w:pPr>
            <w:pStyle w:val="Header"/>
            <w:tabs>
              <w:tab w:val="clear" w:pos="9356"/>
            </w:tabs>
            <w:jc w:val="right"/>
            <w:rPr>
              <w:caps/>
              <w:sz w:val="18"/>
            </w:rPr>
          </w:pPr>
        </w:p>
      </w:tc>
    </w:tr>
    <w:tr w:rsidR="0044798C" w14:paraId="199B951C"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6340C32" w14:textId="3C0C0C54" w:rsidR="0044798C" w:rsidRDefault="00A705D9" w:rsidP="0044798C">
              <w:pPr>
                <w:pStyle w:val="Footer"/>
                <w:tabs>
                  <w:tab w:val="clear" w:pos="9356"/>
                </w:tabs>
                <w:rPr>
                  <w:caps/>
                  <w:color w:val="808080" w:themeColor="background1" w:themeShade="80"/>
                  <w:sz w:val="18"/>
                  <w:szCs w:val="18"/>
                </w:rPr>
              </w:pPr>
              <w:r>
                <w:rPr>
                  <w:caps/>
                  <w:color w:val="808080" w:themeColor="background1" w:themeShade="80"/>
                  <w:sz w:val="18"/>
                  <w:szCs w:val="18"/>
                </w:rPr>
                <w:t>Manasi Purkar, Omkar Joshi, Abhishek Salape, Ankush Patil, Varad Kulkarni, Dr. Pravin futane</w:t>
              </w:r>
            </w:p>
          </w:tc>
        </w:sdtContent>
      </w:sdt>
      <w:tc>
        <w:tcPr>
          <w:tcW w:w="4674" w:type="dxa"/>
          <w:shd w:val="clear" w:color="auto" w:fill="auto"/>
          <w:vAlign w:val="center"/>
        </w:tcPr>
        <w:p w14:paraId="75C4CA8E" w14:textId="77777777" w:rsidR="0044798C" w:rsidRDefault="0044798C">
          <w:pPr>
            <w:pStyle w:val="Footer"/>
            <w:tabs>
              <w:tab w:val="clear" w:pos="9356"/>
            </w:tabs>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sidR="00D34C2E">
            <w:rPr>
              <w:caps/>
              <w:color w:val="808080" w:themeColor="background1" w:themeShade="80"/>
              <w:sz w:val="18"/>
              <w:szCs w:val="18"/>
            </w:rPr>
            <w:t>3</w:t>
          </w:r>
          <w:r>
            <w:rPr>
              <w:caps/>
              <w:color w:val="808080" w:themeColor="background1" w:themeShade="80"/>
              <w:sz w:val="18"/>
              <w:szCs w:val="18"/>
            </w:rPr>
            <w:fldChar w:fldCharType="end"/>
          </w:r>
        </w:p>
      </w:tc>
    </w:tr>
  </w:tbl>
  <w:p w14:paraId="00B41FD4" w14:textId="77777777" w:rsidR="00DA67DA" w:rsidRPr="003560E1" w:rsidRDefault="00DA67DA" w:rsidP="007707D5">
    <w:pPr>
      <w:pStyle w:val="Footer"/>
      <w:tabs>
        <w:tab w:val="clear" w:pos="4706"/>
        <w:tab w:val="clear" w:pos="9356"/>
        <w:tab w:val="clear" w:pos="10080"/>
        <w:tab w:val="center" w:pos="4961"/>
      </w:tabs>
      <w:spacing w:before="0"/>
      <w:rPr>
        <w:i w:val="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28310" w14:textId="77777777" w:rsidR="008371AC" w:rsidRDefault="008371AC" w:rsidP="00783D5B">
      <w:pPr>
        <w:pStyle w:val="Footer"/>
        <w:spacing w:before="230"/>
        <w:rPr>
          <w:lang w:val="en-GB"/>
        </w:rPr>
      </w:pPr>
      <w:r>
        <w:drawing>
          <wp:inline distT="0" distB="0" distL="0" distR="0" wp14:anchorId="77FD08AA" wp14:editId="41424C75">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438AB5FC" w14:textId="77777777" w:rsidR="008371AC" w:rsidRDefault="008371AC"/>
    <w:p w14:paraId="3B744EBA" w14:textId="77777777" w:rsidR="008371AC" w:rsidRDefault="008371AC"/>
  </w:footnote>
  <w:footnote w:type="continuationSeparator" w:id="0">
    <w:p w14:paraId="58DF5E67" w14:textId="77777777" w:rsidR="008371AC" w:rsidRDefault="008371AC">
      <w:r>
        <w:continuationSeparator/>
      </w:r>
    </w:p>
    <w:p w14:paraId="0C356B37" w14:textId="77777777" w:rsidR="008371AC" w:rsidRDefault="008371AC"/>
    <w:p w14:paraId="785ECFA1" w14:textId="77777777" w:rsidR="008371AC" w:rsidRDefault="008371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0FEC5" w14:textId="77777777" w:rsidR="00A32103" w:rsidRDefault="00A32103" w:rsidP="000E1EF3">
    <w:pPr>
      <w:pStyle w:val="Header"/>
      <w:spacing w:after="21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93433" w14:textId="692D927B" w:rsidR="00B177EC" w:rsidRPr="00B177EC" w:rsidRDefault="00B177EC" w:rsidP="00B177EC">
    <w:pPr>
      <w:pStyle w:val="Heading2"/>
      <w:shd w:val="clear" w:color="auto" w:fill="FFFFFF"/>
      <w:spacing w:before="0"/>
      <w:ind w:left="713"/>
      <w:jc w:val="center"/>
      <w:textAlignment w:val="baseline"/>
      <w:rPr>
        <w:rFonts w:ascii="Arial" w:hAnsi="Arial" w:cs="Arial"/>
        <w:b/>
        <w:bCs/>
        <w:i/>
        <w:iCs/>
        <w:caps/>
        <w:color w:val="333333"/>
        <w:sz w:val="22"/>
        <w:szCs w:val="22"/>
      </w:rPr>
    </w:pPr>
    <w:r w:rsidRPr="00C44C89">
      <w:rPr>
        <w:rStyle w:val="Strong"/>
        <w:rFonts w:ascii="Arial" w:hAnsi="Arial" w:cs="Arial"/>
        <w:b w:val="0"/>
        <w:bCs w:val="0"/>
        <w:caps/>
        <w:color w:val="333333"/>
        <w:sz w:val="22"/>
        <w:szCs w:val="22"/>
        <w:bdr w:val="none" w:sz="0" w:space="0" w:color="auto" w:frame="1"/>
      </w:rPr>
      <w:t>4</w:t>
    </w:r>
    <w:r w:rsidRPr="00C44C89">
      <w:rPr>
        <w:rStyle w:val="Strong"/>
        <w:rFonts w:ascii="Arial" w:hAnsi="Arial" w:cs="Arial"/>
        <w:b w:val="0"/>
        <w:bCs w:val="0"/>
        <w:caps/>
        <w:color w:val="333333"/>
        <w:sz w:val="22"/>
        <w:szCs w:val="22"/>
        <w:bdr w:val="none" w:sz="0" w:space="0" w:color="auto" w:frame="1"/>
        <w:vertAlign w:val="superscript"/>
      </w:rPr>
      <w:t>TH</w:t>
    </w:r>
    <w:r w:rsidRPr="00B177EC">
      <w:rPr>
        <w:rStyle w:val="Strong"/>
        <w:rFonts w:ascii="Arial" w:hAnsi="Arial" w:cs="Arial"/>
        <w:b w:val="0"/>
        <w:bCs w:val="0"/>
        <w:caps/>
        <w:color w:val="333333"/>
        <w:sz w:val="22"/>
        <w:szCs w:val="22"/>
        <w:bdr w:val="none" w:sz="0" w:space="0" w:color="auto" w:frame="1"/>
      </w:rPr>
      <w:t> INTERNATIONAL CONFERENCE ON INNOVATIVE COMPUTING AND COMMUNICATION</w:t>
    </w:r>
    <w:r w:rsidRPr="00B177EC">
      <w:rPr>
        <w:rFonts w:ascii="Arial" w:hAnsi="Arial" w:cs="Arial"/>
        <w:b/>
        <w:bCs/>
        <w:caps/>
        <w:color w:val="333333"/>
        <w:sz w:val="22"/>
        <w:szCs w:val="22"/>
        <w:bdr w:val="none" w:sz="0" w:space="0" w:color="auto" w:frame="1"/>
      </w:rPr>
      <w:br/>
    </w:r>
    <w:r w:rsidRPr="00B177EC">
      <w:rPr>
        <w:rStyle w:val="Strong"/>
        <w:rFonts w:ascii="Arial" w:hAnsi="Arial" w:cs="Arial"/>
        <w:b w:val="0"/>
        <w:bCs w:val="0"/>
        <w:caps/>
        <w:color w:val="333333"/>
        <w:sz w:val="22"/>
        <w:szCs w:val="22"/>
        <w:bdr w:val="none" w:sz="0" w:space="0" w:color="auto" w:frame="1"/>
      </w:rPr>
      <w:t>(ICICC 2021)</w:t>
    </w:r>
  </w:p>
  <w:p w14:paraId="1F4A60AD" w14:textId="52D4F21D" w:rsidR="00A32103" w:rsidRPr="00B177EC" w:rsidRDefault="00A32103" w:rsidP="00B177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D93C1" w14:textId="77777777" w:rsidR="0044798C" w:rsidRPr="0044798C" w:rsidRDefault="0044798C" w:rsidP="0044798C">
    <w:pPr>
      <w:pStyle w:val="DocHead"/>
      <w:ind w:left="-119" w:right="-136" w:firstLine="119"/>
      <w:jc w:val="center"/>
      <w:rPr>
        <w:rFonts w:ascii="Arial" w:hAnsi="Arial" w:cs="Arial"/>
        <w:sz w:val="22"/>
        <w:szCs w:val="22"/>
      </w:rPr>
    </w:pPr>
    <w:r w:rsidRPr="0044798C">
      <w:rPr>
        <w:rFonts w:ascii="Arial" w:hAnsi="Arial" w:cs="Arial"/>
        <w:sz w:val="22"/>
        <w:szCs w:val="22"/>
      </w:rPr>
      <w:t>Conference Title</w:t>
    </w:r>
  </w:p>
  <w:p w14:paraId="484A1CB1" w14:textId="77777777"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1"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3" w15:restartNumberingAfterBreak="0">
    <w:nsid w:val="08DD395A"/>
    <w:multiLevelType w:val="multilevel"/>
    <w:tmpl w:val="E8A82AB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5" w15:restartNumberingAfterBreak="0">
    <w:nsid w:val="23A818D4"/>
    <w:multiLevelType w:val="hybridMultilevel"/>
    <w:tmpl w:val="254C3CD6"/>
    <w:lvl w:ilvl="0" w:tplc="0292FC7E">
      <w:start w:val="39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7"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52758A"/>
    <w:multiLevelType w:val="multilevel"/>
    <w:tmpl w:val="F0C6678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4360705B"/>
    <w:multiLevelType w:val="hybridMultilevel"/>
    <w:tmpl w:val="45CC023A"/>
    <w:lvl w:ilvl="0" w:tplc="1E7277E0">
      <w:start w:val="5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5"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6"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7"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0"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14"/>
  </w:num>
  <w:num w:numId="2">
    <w:abstractNumId w:val="14"/>
  </w:num>
  <w:num w:numId="3">
    <w:abstractNumId w:val="14"/>
  </w:num>
  <w:num w:numId="4">
    <w:abstractNumId w:val="14"/>
  </w:num>
  <w:num w:numId="5">
    <w:abstractNumId w:val="2"/>
  </w:num>
  <w:num w:numId="6">
    <w:abstractNumId w:val="6"/>
  </w:num>
  <w:num w:numId="7">
    <w:abstractNumId w:val="15"/>
  </w:num>
  <w:num w:numId="8">
    <w:abstractNumId w:val="4"/>
  </w:num>
  <w:num w:numId="9">
    <w:abstractNumId w:val="11"/>
  </w:num>
  <w:num w:numId="10">
    <w:abstractNumId w:val="20"/>
  </w:num>
  <w:num w:numId="11">
    <w:abstractNumId w:val="19"/>
  </w:num>
  <w:num w:numId="12">
    <w:abstractNumId w:val="14"/>
  </w:num>
  <w:num w:numId="13">
    <w:abstractNumId w:val="14"/>
  </w:num>
  <w:num w:numId="14">
    <w:abstractNumId w:val="14"/>
  </w:num>
  <w:num w:numId="15">
    <w:abstractNumId w:val="14"/>
  </w:num>
  <w:num w:numId="16">
    <w:abstractNumId w:val="2"/>
  </w:num>
  <w:num w:numId="17">
    <w:abstractNumId w:val="6"/>
  </w:num>
  <w:num w:numId="18">
    <w:abstractNumId w:val="15"/>
  </w:num>
  <w:num w:numId="19">
    <w:abstractNumId w:val="4"/>
  </w:num>
  <w:num w:numId="20">
    <w:abstractNumId w:val="11"/>
  </w:num>
  <w:num w:numId="21">
    <w:abstractNumId w:val="2"/>
  </w:num>
  <w:num w:numId="22">
    <w:abstractNumId w:val="14"/>
  </w:num>
  <w:num w:numId="23">
    <w:abstractNumId w:val="14"/>
  </w:num>
  <w:num w:numId="24">
    <w:abstractNumId w:val="14"/>
  </w:num>
  <w:num w:numId="25">
    <w:abstractNumId w:val="14"/>
  </w:num>
  <w:num w:numId="26">
    <w:abstractNumId w:val="17"/>
  </w:num>
  <w:num w:numId="27">
    <w:abstractNumId w:val="18"/>
  </w:num>
  <w:num w:numId="28">
    <w:abstractNumId w:val="7"/>
  </w:num>
  <w:num w:numId="29">
    <w:abstractNumId w:val="13"/>
  </w:num>
  <w:num w:numId="30">
    <w:abstractNumId w:val="16"/>
  </w:num>
  <w:num w:numId="31">
    <w:abstractNumId w:val="4"/>
  </w:num>
  <w:num w:numId="32">
    <w:abstractNumId w:val="1"/>
  </w:num>
  <w:num w:numId="33">
    <w:abstractNumId w:val="0"/>
  </w:num>
  <w:num w:numId="34">
    <w:abstractNumId w:val="10"/>
  </w:num>
  <w:num w:numId="35">
    <w:abstractNumId w:val="3"/>
  </w:num>
  <w:num w:numId="36">
    <w:abstractNumId w:val="9"/>
    <w:lvlOverride w:ilvl="0">
      <w:startOverride w:val="5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num>
  <w:num w:numId="38">
    <w:abstractNumId w:val="5"/>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intPostScriptOverText/>
  <w:embedTrueTypeFonts/>
  <w:mirrorMargins/>
  <w:proofState w:spelling="clean" w:grammar="clean"/>
  <w:attachedTemplate r:id="rId1"/>
  <w:defaultTabStop w:val="720"/>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55741"/>
    <w:rsid w:val="00163A94"/>
    <w:rsid w:val="0016771D"/>
    <w:rsid w:val="0017199C"/>
    <w:rsid w:val="0017435C"/>
    <w:rsid w:val="00186B43"/>
    <w:rsid w:val="001B6E7B"/>
    <w:rsid w:val="001C5606"/>
    <w:rsid w:val="001C578C"/>
    <w:rsid w:val="001D0695"/>
    <w:rsid w:val="001E0E75"/>
    <w:rsid w:val="001E33DB"/>
    <w:rsid w:val="001E4CDB"/>
    <w:rsid w:val="001F168C"/>
    <w:rsid w:val="001F49A0"/>
    <w:rsid w:val="00205238"/>
    <w:rsid w:val="00211E6F"/>
    <w:rsid w:val="00214700"/>
    <w:rsid w:val="00224644"/>
    <w:rsid w:val="002302A1"/>
    <w:rsid w:val="00234053"/>
    <w:rsid w:val="0023666F"/>
    <w:rsid w:val="00254A08"/>
    <w:rsid w:val="002610C9"/>
    <w:rsid w:val="00261CAB"/>
    <w:rsid w:val="0026239E"/>
    <w:rsid w:val="00284AD4"/>
    <w:rsid w:val="00290E9B"/>
    <w:rsid w:val="002C28BD"/>
    <w:rsid w:val="002E206D"/>
    <w:rsid w:val="002E75D5"/>
    <w:rsid w:val="00304A6E"/>
    <w:rsid w:val="0031626B"/>
    <w:rsid w:val="003312B7"/>
    <w:rsid w:val="003353FE"/>
    <w:rsid w:val="003400D6"/>
    <w:rsid w:val="00341FD7"/>
    <w:rsid w:val="00345526"/>
    <w:rsid w:val="003560E1"/>
    <w:rsid w:val="00357015"/>
    <w:rsid w:val="00362B0B"/>
    <w:rsid w:val="003806A4"/>
    <w:rsid w:val="00385D7A"/>
    <w:rsid w:val="003F59E7"/>
    <w:rsid w:val="003F5A14"/>
    <w:rsid w:val="003F6B02"/>
    <w:rsid w:val="004007A1"/>
    <w:rsid w:val="00422082"/>
    <w:rsid w:val="00443668"/>
    <w:rsid w:val="0044798C"/>
    <w:rsid w:val="00451CEA"/>
    <w:rsid w:val="00482DF5"/>
    <w:rsid w:val="004A179E"/>
    <w:rsid w:val="004A52CA"/>
    <w:rsid w:val="004C3ED5"/>
    <w:rsid w:val="004D0EDB"/>
    <w:rsid w:val="004D6369"/>
    <w:rsid w:val="00502197"/>
    <w:rsid w:val="00504D72"/>
    <w:rsid w:val="005106FB"/>
    <w:rsid w:val="00510F73"/>
    <w:rsid w:val="00522F40"/>
    <w:rsid w:val="005250D2"/>
    <w:rsid w:val="00542565"/>
    <w:rsid w:val="00547850"/>
    <w:rsid w:val="00561FF1"/>
    <w:rsid w:val="0056302F"/>
    <w:rsid w:val="0059035D"/>
    <w:rsid w:val="00590D58"/>
    <w:rsid w:val="005968EA"/>
    <w:rsid w:val="005B1F08"/>
    <w:rsid w:val="005B348A"/>
    <w:rsid w:val="005B73E7"/>
    <w:rsid w:val="005B75A1"/>
    <w:rsid w:val="005E7CE3"/>
    <w:rsid w:val="00621A00"/>
    <w:rsid w:val="00630286"/>
    <w:rsid w:val="00632723"/>
    <w:rsid w:val="00635C68"/>
    <w:rsid w:val="0066392D"/>
    <w:rsid w:val="00665852"/>
    <w:rsid w:val="006658BC"/>
    <w:rsid w:val="00696237"/>
    <w:rsid w:val="006976F5"/>
    <w:rsid w:val="006A129B"/>
    <w:rsid w:val="006A4D76"/>
    <w:rsid w:val="006A63E8"/>
    <w:rsid w:val="006A7EE9"/>
    <w:rsid w:val="006D2E27"/>
    <w:rsid w:val="006E1DAF"/>
    <w:rsid w:val="007145B3"/>
    <w:rsid w:val="00722D12"/>
    <w:rsid w:val="00723227"/>
    <w:rsid w:val="0072368E"/>
    <w:rsid w:val="007333E5"/>
    <w:rsid w:val="00737A1B"/>
    <w:rsid w:val="00740631"/>
    <w:rsid w:val="00754B28"/>
    <w:rsid w:val="00757D4F"/>
    <w:rsid w:val="007707D5"/>
    <w:rsid w:val="007713F1"/>
    <w:rsid w:val="00783D5B"/>
    <w:rsid w:val="00785615"/>
    <w:rsid w:val="007925ED"/>
    <w:rsid w:val="007A486A"/>
    <w:rsid w:val="007B4855"/>
    <w:rsid w:val="007D43FA"/>
    <w:rsid w:val="007D56DF"/>
    <w:rsid w:val="007D7EBC"/>
    <w:rsid w:val="007E4D5D"/>
    <w:rsid w:val="008009FC"/>
    <w:rsid w:val="00816027"/>
    <w:rsid w:val="0082300C"/>
    <w:rsid w:val="008361BF"/>
    <w:rsid w:val="008371AC"/>
    <w:rsid w:val="00840E5D"/>
    <w:rsid w:val="008810F0"/>
    <w:rsid w:val="008919E4"/>
    <w:rsid w:val="008A0BC7"/>
    <w:rsid w:val="008B4882"/>
    <w:rsid w:val="008C36A9"/>
    <w:rsid w:val="008D19C0"/>
    <w:rsid w:val="008F52A6"/>
    <w:rsid w:val="008F6676"/>
    <w:rsid w:val="00900A18"/>
    <w:rsid w:val="00902534"/>
    <w:rsid w:val="00913271"/>
    <w:rsid w:val="00914A57"/>
    <w:rsid w:val="0091660E"/>
    <w:rsid w:val="00920E69"/>
    <w:rsid w:val="00925A11"/>
    <w:rsid w:val="00927DCF"/>
    <w:rsid w:val="0097605A"/>
    <w:rsid w:val="009864CE"/>
    <w:rsid w:val="009A6D87"/>
    <w:rsid w:val="009B7CF7"/>
    <w:rsid w:val="009C6F37"/>
    <w:rsid w:val="009D5D17"/>
    <w:rsid w:val="009D6A20"/>
    <w:rsid w:val="009D747E"/>
    <w:rsid w:val="009E0B4E"/>
    <w:rsid w:val="009E58BD"/>
    <w:rsid w:val="00A00E8C"/>
    <w:rsid w:val="00A048BE"/>
    <w:rsid w:val="00A07F78"/>
    <w:rsid w:val="00A236AB"/>
    <w:rsid w:val="00A32103"/>
    <w:rsid w:val="00A36009"/>
    <w:rsid w:val="00A418F7"/>
    <w:rsid w:val="00A512A8"/>
    <w:rsid w:val="00A556E9"/>
    <w:rsid w:val="00A604AF"/>
    <w:rsid w:val="00A6350D"/>
    <w:rsid w:val="00A705D9"/>
    <w:rsid w:val="00AA0570"/>
    <w:rsid w:val="00AD6F25"/>
    <w:rsid w:val="00AF1253"/>
    <w:rsid w:val="00AF1CB5"/>
    <w:rsid w:val="00B12D20"/>
    <w:rsid w:val="00B15DC5"/>
    <w:rsid w:val="00B177EC"/>
    <w:rsid w:val="00B21746"/>
    <w:rsid w:val="00B24218"/>
    <w:rsid w:val="00B2481F"/>
    <w:rsid w:val="00B4311B"/>
    <w:rsid w:val="00B51B15"/>
    <w:rsid w:val="00B734D9"/>
    <w:rsid w:val="00BB03D0"/>
    <w:rsid w:val="00BD43D2"/>
    <w:rsid w:val="00C078F6"/>
    <w:rsid w:val="00C44C89"/>
    <w:rsid w:val="00C76F3E"/>
    <w:rsid w:val="00C807B1"/>
    <w:rsid w:val="00C82B1F"/>
    <w:rsid w:val="00CB50D1"/>
    <w:rsid w:val="00CD1499"/>
    <w:rsid w:val="00CE4270"/>
    <w:rsid w:val="00CE666F"/>
    <w:rsid w:val="00D26D32"/>
    <w:rsid w:val="00D34C2E"/>
    <w:rsid w:val="00D709CB"/>
    <w:rsid w:val="00D74151"/>
    <w:rsid w:val="00D76010"/>
    <w:rsid w:val="00D80400"/>
    <w:rsid w:val="00D859FA"/>
    <w:rsid w:val="00DA67DA"/>
    <w:rsid w:val="00DB53FA"/>
    <w:rsid w:val="00DC3EC2"/>
    <w:rsid w:val="00DD4DA1"/>
    <w:rsid w:val="00DD74B4"/>
    <w:rsid w:val="00DF102E"/>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37BB7"/>
    <w:rsid w:val="00F41166"/>
    <w:rsid w:val="00F41EBF"/>
    <w:rsid w:val="00F61D71"/>
    <w:rsid w:val="00F62511"/>
    <w:rsid w:val="00F65830"/>
    <w:rsid w:val="00F725C1"/>
    <w:rsid w:val="00F81637"/>
    <w:rsid w:val="00F83C02"/>
    <w:rsid w:val="00FA77FB"/>
    <w:rsid w:val="00FB1282"/>
    <w:rsid w:val="00FB6526"/>
    <w:rsid w:val="00FC7D6B"/>
    <w:rsid w:val="00FF667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83515A"/>
  <w15:docId w15:val="{551CD389-F188-43F2-9A06-4BF9D1A9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2">
    <w:name w:val="heading 2"/>
    <w:basedOn w:val="Normal"/>
    <w:next w:val="Normal"/>
    <w:link w:val="Heading2Char"/>
    <w:uiPriority w:val="9"/>
    <w:semiHidden/>
    <w:unhideWhenUsed/>
    <w:qFormat/>
    <w:rsid w:val="00B177E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1E0E7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B177EC"/>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B177EC"/>
    <w:pPr>
      <w:keepNext/>
      <w:tabs>
        <w:tab w:val="center" w:pos="5189"/>
        <w:tab w:val="left" w:pos="9525"/>
      </w:tabs>
      <w:suppressAutoHyphens/>
      <w:spacing w:after="180" w:line="300" w:lineRule="exact"/>
      <w:jc w:val="both"/>
    </w:pPr>
    <w:rPr>
      <w:b/>
      <w:bCs/>
      <w:i/>
      <w:iCs/>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uiPriority w:val="99"/>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uiPriority w:val="99"/>
    <w:rsid w:val="00E20E3D"/>
    <w:rPr>
      <w:noProof/>
      <w:sz w:val="14"/>
      <w:lang w:val="en-US" w:eastAsia="en-US"/>
    </w:rPr>
  </w:style>
  <w:style w:type="table" w:styleId="TableGrid">
    <w:name w:val="Table Grid"/>
    <w:basedOn w:val="TableNormal"/>
    <w:uiPriority w:val="59"/>
    <w:rsid w:val="00482D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 w:type="character" w:customStyle="1" w:styleId="Heading2Char">
    <w:name w:val="Heading 2 Char"/>
    <w:basedOn w:val="DefaultParagraphFont"/>
    <w:link w:val="Heading2"/>
    <w:uiPriority w:val="9"/>
    <w:semiHidden/>
    <w:rsid w:val="00B177EC"/>
    <w:rPr>
      <w:rFonts w:asciiTheme="majorHAnsi" w:eastAsiaTheme="majorEastAsia" w:hAnsiTheme="majorHAnsi" w:cstheme="majorBidi"/>
      <w:color w:val="365F91" w:themeColor="accent1" w:themeShade="BF"/>
      <w:sz w:val="26"/>
      <w:szCs w:val="26"/>
      <w:lang w:val="en-GB" w:eastAsia="en-US"/>
    </w:rPr>
  </w:style>
  <w:style w:type="character" w:styleId="Strong">
    <w:name w:val="Strong"/>
    <w:basedOn w:val="DefaultParagraphFont"/>
    <w:uiPriority w:val="22"/>
    <w:qFormat/>
    <w:rsid w:val="00B177EC"/>
    <w:rPr>
      <w:b/>
      <w:bCs/>
    </w:rPr>
  </w:style>
  <w:style w:type="paragraph" w:customStyle="1" w:styleId="papertitle">
    <w:name w:val="paper title"/>
    <w:rsid w:val="00B177EC"/>
    <w:pPr>
      <w:spacing w:after="120"/>
      <w:jc w:val="center"/>
    </w:pPr>
    <w:rPr>
      <w:rFonts w:eastAsia="MS Mincho"/>
      <w:noProof/>
      <w:sz w:val="48"/>
      <w:szCs w:val="48"/>
      <w:lang w:val="en-US" w:eastAsia="en-US"/>
    </w:rPr>
  </w:style>
  <w:style w:type="paragraph" w:customStyle="1" w:styleId="Author">
    <w:name w:val="Author"/>
    <w:rsid w:val="00B177EC"/>
    <w:pPr>
      <w:spacing w:before="360" w:after="40"/>
      <w:jc w:val="center"/>
    </w:pPr>
    <w:rPr>
      <w:noProof/>
      <w:sz w:val="22"/>
      <w:szCs w:val="22"/>
      <w:lang w:val="en-US" w:eastAsia="en-US"/>
    </w:rPr>
  </w:style>
  <w:style w:type="paragraph" w:customStyle="1" w:styleId="Abstract">
    <w:name w:val="Abstract"/>
    <w:rsid w:val="00B177EC"/>
    <w:pPr>
      <w:spacing w:after="200"/>
      <w:ind w:firstLine="272"/>
      <w:jc w:val="both"/>
    </w:pPr>
    <w:rPr>
      <w:b/>
      <w:bCs/>
      <w:sz w:val="18"/>
      <w:szCs w:val="18"/>
      <w:lang w:val="en-US" w:eastAsia="en-US"/>
    </w:rPr>
  </w:style>
  <w:style w:type="paragraph" w:styleId="BodyText">
    <w:name w:val="Body Text"/>
    <w:basedOn w:val="Normal"/>
    <w:link w:val="BodyTextChar"/>
    <w:uiPriority w:val="99"/>
    <w:semiHidden/>
    <w:unhideWhenUsed/>
    <w:rsid w:val="006A7EE9"/>
    <w:pPr>
      <w:spacing w:after="120"/>
    </w:pPr>
  </w:style>
  <w:style w:type="character" w:customStyle="1" w:styleId="BodyTextChar">
    <w:name w:val="Body Text Char"/>
    <w:basedOn w:val="DefaultParagraphFont"/>
    <w:link w:val="BodyText"/>
    <w:uiPriority w:val="99"/>
    <w:semiHidden/>
    <w:rsid w:val="006A7EE9"/>
    <w:rPr>
      <w:sz w:val="16"/>
      <w:lang w:val="en-GB" w:eastAsia="en-US"/>
    </w:rPr>
  </w:style>
  <w:style w:type="paragraph" w:customStyle="1" w:styleId="tablecolhead">
    <w:name w:val="table col head"/>
    <w:basedOn w:val="Normal"/>
    <w:rsid w:val="006A7EE9"/>
    <w:pPr>
      <w:widowControl/>
      <w:spacing w:line="240" w:lineRule="auto"/>
      <w:jc w:val="center"/>
    </w:pPr>
    <w:rPr>
      <w:b/>
      <w:bCs/>
      <w:szCs w:val="16"/>
      <w:lang w:val="en-US"/>
    </w:rPr>
  </w:style>
  <w:style w:type="paragraph" w:customStyle="1" w:styleId="tablefootnote">
    <w:name w:val="table footnote"/>
    <w:rsid w:val="006A7EE9"/>
    <w:pPr>
      <w:numPr>
        <w:numId w:val="34"/>
      </w:numPr>
      <w:spacing w:before="60" w:after="30"/>
      <w:ind w:left="58" w:hanging="29"/>
      <w:jc w:val="right"/>
    </w:pPr>
    <w:rPr>
      <w:sz w:val="12"/>
      <w:szCs w:val="12"/>
      <w:lang w:val="en-US" w:eastAsia="en-US"/>
    </w:rPr>
  </w:style>
  <w:style w:type="paragraph" w:styleId="NoSpacing">
    <w:name w:val="No Spacing"/>
    <w:uiPriority w:val="1"/>
    <w:qFormat/>
    <w:rsid w:val="006A129B"/>
    <w:pPr>
      <w:jc w:val="center"/>
    </w:pPr>
    <w:rPr>
      <w:lang w:val="en-US" w:eastAsia="en-US"/>
    </w:rPr>
  </w:style>
  <w:style w:type="table" w:styleId="PlainTable2">
    <w:name w:val="Plain Table 2"/>
    <w:basedOn w:val="TableNormal"/>
    <w:uiPriority w:val="42"/>
    <w:rsid w:val="006A129B"/>
    <w:rPr>
      <w:lang w:val="en-US"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F62511"/>
    <w:pPr>
      <w:widowControl/>
      <w:spacing w:after="200" w:line="276" w:lineRule="auto"/>
      <w:ind w:left="720"/>
      <w:contextualSpacing/>
    </w:pPr>
    <w:rPr>
      <w:rFonts w:ascii="Calibri" w:eastAsia="Calibri" w:hAnsi="Calibri" w:cs="Mangal"/>
      <w:sz w:val="22"/>
      <w:szCs w:val="22"/>
      <w:lang w:val="en-US"/>
    </w:rPr>
  </w:style>
  <w:style w:type="paragraph" w:styleId="HTMLPreformatted">
    <w:name w:val="HTML Preformatted"/>
    <w:basedOn w:val="Normal"/>
    <w:link w:val="HTMLPreformattedChar"/>
    <w:uiPriority w:val="99"/>
    <w:unhideWhenUsed/>
    <w:rsid w:val="00F625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lang w:val="en-US" w:bidi="mr-IN"/>
    </w:rPr>
  </w:style>
  <w:style w:type="character" w:customStyle="1" w:styleId="HTMLPreformattedChar">
    <w:name w:val="HTML Preformatted Char"/>
    <w:basedOn w:val="DefaultParagraphFont"/>
    <w:link w:val="HTMLPreformatted"/>
    <w:uiPriority w:val="99"/>
    <w:rsid w:val="00F62511"/>
    <w:rPr>
      <w:rFonts w:ascii="Courier New" w:eastAsia="Times New Roman" w:hAnsi="Courier New" w:cs="Courier New"/>
      <w:lang w:val="en-US" w:eastAsia="en-US" w:bidi="mr-IN"/>
    </w:rPr>
  </w:style>
  <w:style w:type="character" w:customStyle="1" w:styleId="Heading5Char">
    <w:name w:val="Heading 5 Char"/>
    <w:basedOn w:val="DefaultParagraphFont"/>
    <w:link w:val="Heading5"/>
    <w:uiPriority w:val="9"/>
    <w:semiHidden/>
    <w:rsid w:val="001E0E75"/>
    <w:rPr>
      <w:rFonts w:asciiTheme="majorHAnsi" w:eastAsiaTheme="majorEastAsia" w:hAnsiTheme="majorHAnsi" w:cstheme="majorBidi"/>
      <w:color w:val="365F91" w:themeColor="accent1" w:themeShade="BF"/>
      <w:sz w:val="16"/>
      <w:lang w:val="en-GB" w:eastAsia="en-US"/>
    </w:rPr>
  </w:style>
  <w:style w:type="paragraph" w:customStyle="1" w:styleId="references">
    <w:name w:val="references"/>
    <w:rsid w:val="001E0E75"/>
    <w:pPr>
      <w:numPr>
        <w:numId w:val="39"/>
      </w:numPr>
      <w:spacing w:after="50" w:line="180" w:lineRule="exact"/>
      <w:jc w:val="both"/>
    </w:pPr>
    <w:rPr>
      <w:rFonts w:eastAsia="MS Mincho"/>
      <w:noProof/>
      <w:sz w:val="16"/>
      <w:szCs w:val="16"/>
      <w:lang w:val="en-US" w:eastAsia="en-US"/>
    </w:rPr>
  </w:style>
  <w:style w:type="character" w:styleId="SubtleReference">
    <w:name w:val="Subtle Reference"/>
    <w:basedOn w:val="DefaultParagraphFont"/>
    <w:uiPriority w:val="31"/>
    <w:qFormat/>
    <w:rsid w:val="001E0E7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jpg"/><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ED323968A54148A049DE9244167887"/>
        <w:category>
          <w:name w:val="General"/>
          <w:gallery w:val="placeholder"/>
        </w:category>
        <w:types>
          <w:type w:val="bbPlcHdr"/>
        </w:types>
        <w:behaviors>
          <w:behavior w:val="content"/>
        </w:behaviors>
        <w:guid w:val="{FE3363A0-1AD3-4CD9-949D-5F38108732F5}"/>
      </w:docPartPr>
      <w:docPartBody>
        <w:p w:rsidR="009458F5" w:rsidRDefault="00E679DE" w:rsidP="00E679DE">
          <w:pPr>
            <w:pStyle w:val="C2ED323968A54148A049DE924416788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79DE"/>
    <w:rsid w:val="004D5238"/>
    <w:rsid w:val="00507345"/>
    <w:rsid w:val="00814924"/>
    <w:rsid w:val="009458F5"/>
    <w:rsid w:val="00D71F17"/>
    <w:rsid w:val="00E679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79DE"/>
    <w:rPr>
      <w:color w:val="808080"/>
    </w:rPr>
  </w:style>
  <w:style w:type="paragraph" w:customStyle="1" w:styleId="C2ED323968A54148A049DE9244167887">
    <w:name w:val="C2ED323968A54148A049DE9244167887"/>
    <w:rsid w:val="00E679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8A70E-893D-444A-90A6-712099112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8</TotalTime>
  <Pages>6</Pages>
  <Words>3990</Words>
  <Characters>22748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26685</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Manasi Purkar, Omkar Joshi, Abhishek Salape, Ankush Patil, Varad Kulkarni, Dr. Pravin futane</dc:creator>
  <cp:lastModifiedBy>Varad Kulkarni</cp:lastModifiedBy>
  <cp:revision>10</cp:revision>
  <cp:lastPrinted>2020-12-31T05:37:00Z</cp:lastPrinted>
  <dcterms:created xsi:type="dcterms:W3CDTF">2020-12-31T05:26:00Z</dcterms:created>
  <dcterms:modified xsi:type="dcterms:W3CDTF">2020-12-31T05:39:00Z</dcterms:modified>
</cp:coreProperties>
</file>